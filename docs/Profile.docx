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sz w:val="24"/>
          <w:szCs w:val="24"/>
        </w:rPr>
        <w:id w:val="-2085210531"/>
        <w:docPartObj>
          <w:docPartGallery w:val="Cover Pages"/>
          <w:docPartUnique/>
        </w:docPartObj>
      </w:sdtPr>
      <w:sdtEndPr/>
      <w:sdtContent>
        <w:p w14:paraId="73045CF8" w14:textId="21C72DC0" w:rsidR="002306BF" w:rsidRPr="00DF3886" w:rsidRDefault="00927143">
          <w:pPr>
            <w:pStyle w:val="NoSpacing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6191" behindDoc="0" locked="0" layoutInCell="1" allowOverlap="1" wp14:anchorId="7132D0B9" wp14:editId="4C61AD17">
                    <wp:simplePos x="0" y="0"/>
                    <wp:positionH relativeFrom="margin">
                      <wp:posOffset>47625</wp:posOffset>
                    </wp:positionH>
                    <wp:positionV relativeFrom="paragraph">
                      <wp:posOffset>-209550</wp:posOffset>
                    </wp:positionV>
                    <wp:extent cx="2858651" cy="9551670"/>
                    <wp:effectExtent l="0" t="0" r="0" b="0"/>
                    <wp:wrapNone/>
                    <wp:docPr id="222" name="Text Box 2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58651" cy="955167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3E581C" w14:textId="77777777" w:rsidR="00927143" w:rsidRDefault="00927143" w:rsidP="0092714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32D0B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2" o:spid="_x0000_s1026" type="#_x0000_t202" style="position:absolute;margin-left:3.75pt;margin-top:-16.5pt;width:225.1pt;height:752.1pt;z-index:251656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" fillcolor="#e9f0f6 [660]" stroked="f" strokeweight=".5pt">
                    <v:textbox>
                      <w:txbxContent>
                        <w:p w14:paraId="7B3E581C" w14:textId="77777777" w:rsidR="00927143" w:rsidRDefault="00927143" w:rsidP="00927143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555D6" w:rsidRPr="00DF3886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096F8C8F" wp14:editId="4035C8C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893933" cy="9125585"/>
                    <wp:effectExtent l="0" t="0" r="20955" b="762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93933" cy="9125585"/>
                              <a:chOff x="0" y="0"/>
                              <a:chExt cx="893933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200" y="6024567"/>
                                <a:ext cx="817733" cy="3095803"/>
                                <a:chOff x="80645" y="5010327"/>
                                <a:chExt cx="347663" cy="1317625"/>
                              </a:xfrm>
                            </wpg:grpSpPr>
                            <wps:wsp>
                              <wps:cNvPr id="21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avLst/>
                                  <a:gdLst>
                                    <a:gd name="T0" fmla="*/ 0 w 125"/>
                                    <a:gd name="T1" fmla="*/ 0 h 450"/>
                                    <a:gd name="T2" fmla="*/ 41 w 125"/>
                                    <a:gd name="T3" fmla="*/ 155 h 450"/>
                                    <a:gd name="T4" fmla="*/ 86 w 125"/>
                                    <a:gd name="T5" fmla="*/ 309 h 450"/>
                                    <a:gd name="T6" fmla="*/ 125 w 125"/>
                                    <a:gd name="T7" fmla="*/ 425 h 450"/>
                                    <a:gd name="T8" fmla="*/ 125 w 125"/>
                                    <a:gd name="T9" fmla="*/ 450 h 450"/>
                                    <a:gd name="T10" fmla="*/ 79 w 125"/>
                                    <a:gd name="T11" fmla="*/ 311 h 450"/>
                                    <a:gd name="T12" fmla="*/ 41 w 125"/>
                                    <a:gd name="T13" fmla="*/ 183 h 450"/>
                                    <a:gd name="T14" fmla="*/ 7 w 125"/>
                                    <a:gd name="T15" fmla="*/ 54 h 450"/>
                                    <a:gd name="T16" fmla="*/ 0 w 125"/>
                                    <a:gd name="T17" fmla="*/ 0 h 4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125" h="450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4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avLst/>
                                  <a:gdLst>
                                    <a:gd name="T0" fmla="*/ 0 w 158"/>
                                    <a:gd name="T1" fmla="*/ 0 h 643"/>
                                    <a:gd name="T2" fmla="*/ 11 w 158"/>
                                    <a:gd name="T3" fmla="*/ 46 h 643"/>
                                    <a:gd name="T4" fmla="*/ 22 w 158"/>
                                    <a:gd name="T5" fmla="*/ 129 h 643"/>
                                    <a:gd name="T6" fmla="*/ 36 w 158"/>
                                    <a:gd name="T7" fmla="*/ 211 h 643"/>
                                    <a:gd name="T8" fmla="*/ 55 w 158"/>
                                    <a:gd name="T9" fmla="*/ 301 h 643"/>
                                    <a:gd name="T10" fmla="*/ 76 w 158"/>
                                    <a:gd name="T11" fmla="*/ 389 h 643"/>
                                    <a:gd name="T12" fmla="*/ 103 w 158"/>
                                    <a:gd name="T13" fmla="*/ 476 h 643"/>
                                    <a:gd name="T14" fmla="*/ 123 w 158"/>
                                    <a:gd name="T15" fmla="*/ 533 h 643"/>
                                    <a:gd name="T16" fmla="*/ 144 w 158"/>
                                    <a:gd name="T17" fmla="*/ 588 h 643"/>
                                    <a:gd name="T18" fmla="*/ 155 w 158"/>
                                    <a:gd name="T19" fmla="*/ 632 h 643"/>
                                    <a:gd name="T20" fmla="*/ 158 w 158"/>
                                    <a:gd name="T21" fmla="*/ 643 h 643"/>
                                    <a:gd name="T22" fmla="*/ 142 w 158"/>
                                    <a:gd name="T23" fmla="*/ 608 h 643"/>
                                    <a:gd name="T24" fmla="*/ 118 w 158"/>
                                    <a:gd name="T25" fmla="*/ 544 h 643"/>
                                    <a:gd name="T26" fmla="*/ 95 w 158"/>
                                    <a:gd name="T27" fmla="*/ 478 h 643"/>
                                    <a:gd name="T28" fmla="*/ 69 w 158"/>
                                    <a:gd name="T29" fmla="*/ 391 h 643"/>
                                    <a:gd name="T30" fmla="*/ 47 w 158"/>
                                    <a:gd name="T31" fmla="*/ 302 h 643"/>
                                    <a:gd name="T32" fmla="*/ 29 w 158"/>
                                    <a:gd name="T33" fmla="*/ 212 h 643"/>
                                    <a:gd name="T34" fmla="*/ 13 w 158"/>
                                    <a:gd name="T35" fmla="*/ 107 h 643"/>
                                    <a:gd name="T36" fmla="*/ 0 w 158"/>
                                    <a:gd name="T37" fmla="*/ 0 h 6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58" h="643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avLst/>
                                  <a:gdLst>
                                    <a:gd name="T0" fmla="*/ 0 w 33"/>
                                    <a:gd name="T1" fmla="*/ 0 h 71"/>
                                    <a:gd name="T2" fmla="*/ 33 w 33"/>
                                    <a:gd name="T3" fmla="*/ 71 h 71"/>
                                    <a:gd name="T4" fmla="*/ 24 w 33"/>
                                    <a:gd name="T5" fmla="*/ 71 h 71"/>
                                    <a:gd name="T6" fmla="*/ 11 w 33"/>
                                    <a:gd name="T7" fmla="*/ 36 h 71"/>
                                    <a:gd name="T8" fmla="*/ 0 w 33"/>
                                    <a:gd name="T9" fmla="*/ 0 h 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3" h="71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avLst/>
                                  <a:gdLst>
                                    <a:gd name="T0" fmla="*/ 0 w 37"/>
                                    <a:gd name="T1" fmla="*/ 0 h 196"/>
                                    <a:gd name="T2" fmla="*/ 6 w 37"/>
                                    <a:gd name="T3" fmla="*/ 15 h 196"/>
                                    <a:gd name="T4" fmla="*/ 7 w 37"/>
                                    <a:gd name="T5" fmla="*/ 18 h 196"/>
                                    <a:gd name="T6" fmla="*/ 12 w 37"/>
                                    <a:gd name="T7" fmla="*/ 80 h 196"/>
                                    <a:gd name="T8" fmla="*/ 21 w 37"/>
                                    <a:gd name="T9" fmla="*/ 134 h 196"/>
                                    <a:gd name="T10" fmla="*/ 33 w 37"/>
                                    <a:gd name="T11" fmla="*/ 188 h 196"/>
                                    <a:gd name="T12" fmla="*/ 37 w 37"/>
                                    <a:gd name="T13" fmla="*/ 196 h 196"/>
                                    <a:gd name="T14" fmla="*/ 22 w 37"/>
                                    <a:gd name="T15" fmla="*/ 162 h 196"/>
                                    <a:gd name="T16" fmla="*/ 15 w 37"/>
                                    <a:gd name="T17" fmla="*/ 146 h 196"/>
                                    <a:gd name="T18" fmla="*/ 5 w 37"/>
                                    <a:gd name="T19" fmla="*/ 81 h 196"/>
                                    <a:gd name="T20" fmla="*/ 1 w 37"/>
                                    <a:gd name="T21" fmla="*/ 40 h 196"/>
                                    <a:gd name="T22" fmla="*/ 0 w 37"/>
                                    <a:gd name="T23" fmla="*/ 0 h 1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37" h="196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Freef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avLst/>
                                  <a:gdLst>
                                    <a:gd name="T0" fmla="*/ 0 w 31"/>
                                    <a:gd name="T1" fmla="*/ 0 h 66"/>
                                    <a:gd name="T2" fmla="*/ 31 w 31"/>
                                    <a:gd name="T3" fmla="*/ 66 h 66"/>
                                    <a:gd name="T4" fmla="*/ 24 w 31"/>
                                    <a:gd name="T5" fmla="*/ 66 h 66"/>
                                    <a:gd name="T6" fmla="*/ 0 w 31"/>
                                    <a:gd name="T7" fmla="*/ 0 h 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1" h="66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avLst/>
                                  <a:gdLst>
                                    <a:gd name="T0" fmla="*/ 0 w 7"/>
                                    <a:gd name="T1" fmla="*/ 0 h 43"/>
                                    <a:gd name="T2" fmla="*/ 7 w 7"/>
                                    <a:gd name="T3" fmla="*/ 17 h 43"/>
                                    <a:gd name="T4" fmla="*/ 7 w 7"/>
                                    <a:gd name="T5" fmla="*/ 43 h 43"/>
                                    <a:gd name="T6" fmla="*/ 6 w 7"/>
                                    <a:gd name="T7" fmla="*/ 40 h 43"/>
                                    <a:gd name="T8" fmla="*/ 0 w 7"/>
                                    <a:gd name="T9" fmla="*/ 25 h 43"/>
                                    <a:gd name="T10" fmla="*/ 0 w 7"/>
                                    <a:gd name="T11" fmla="*/ 0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7" h="43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Freef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avLst/>
                                  <a:gdLst>
                                    <a:gd name="T0" fmla="*/ 0 w 46"/>
                                    <a:gd name="T1" fmla="*/ 0 h 121"/>
                                    <a:gd name="T2" fmla="*/ 7 w 46"/>
                                    <a:gd name="T3" fmla="*/ 16 h 121"/>
                                    <a:gd name="T4" fmla="*/ 22 w 46"/>
                                    <a:gd name="T5" fmla="*/ 50 h 121"/>
                                    <a:gd name="T6" fmla="*/ 33 w 46"/>
                                    <a:gd name="T7" fmla="*/ 86 h 121"/>
                                    <a:gd name="T8" fmla="*/ 46 w 46"/>
                                    <a:gd name="T9" fmla="*/ 121 h 121"/>
                                    <a:gd name="T10" fmla="*/ 45 w 46"/>
                                    <a:gd name="T11" fmla="*/ 121 h 121"/>
                                    <a:gd name="T12" fmla="*/ 14 w 46"/>
                                    <a:gd name="T13" fmla="*/ 55 h 121"/>
                                    <a:gd name="T14" fmla="*/ 11 w 46"/>
                                    <a:gd name="T15" fmla="*/ 44 h 121"/>
                                    <a:gd name="T16" fmla="*/ 0 w 46"/>
                                    <a:gd name="T17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6" h="121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C56714F" id="Group 1" o:spid="_x0000_s1026" style="position:absolute;margin-left:0;margin-top:0;width:70.4pt;height:718.55pt;z-index:-251659264;mso-height-percent:950;mso-left-percent:40;mso-position-horizontal-relative:page;mso-position-vertical:center;mso-position-vertical-relative:page;mso-height-percent:950;mso-left-percent:40" coordsize="893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775f55 [3215]" stroked="f" strokeweight="1pt"/>
                    <v:group id="Group 20" o:spid="_x0000_s1028" style="position:absolute;left:762;top:60245;width:8177;height:30958" coordorigin="806,50103" coordsize="3476,13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o:lock v:ext="edit" aspectratio="t"/>
                      <v:shape id="Freeform 8" o:spid="_x0000_s1029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775f55 [3215]" strokecolor="#775f55 [3215]" strokeweight="0">
                        <v:fill opacity="13107f"/>
                        <v:stroke opacity="13107f"/>
                        <v:path arrowok="t" o:connecttype="custom" o:connectlocs="0,0;65088,246063;136525,490538;198438,674688;198438,714375;125413,493713;65088,290513;11113,85725;0,0" o:connectangles="0,0,0,0,0,0,0,0,0"/>
                      </v:shape>
                      <v:shape id="Freeform 10" o:spid="_x0000_s1030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775f55 [3215]" strokecolor="#775f55 [3215]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reeform 12" o:spid="_x0000_s1031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775f55 [3215]" strokecolor="#775f55 [3215]" strokeweight="0">
                        <v:fill opacity="13107f"/>
                        <v:stroke opacity="13107f"/>
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</v:shape>
                      <v:shape id="Freeform 13" o:spid="_x0000_s1032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775f55 [3215]" strokecolor="#775f55 [3215]" strokeweight="0">
                        <v:fill opacity="13107f"/>
                        <v:stroke opacity="13107f"/>
                        <v:path arrowok="t" o:connecttype="custom" o:connectlocs="0,0;52388,112713;38100,112713;17463,57150;0,0" o:connectangles="0,0,0,0,0"/>
                      </v:shape>
                      <v:shape id="Freeform 14" o:spid="_x0000_s1033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775f55 [3215]" strokecolor="#775f55 [3215]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  <v:shape id="Freeform 16" o:spid="_x0000_s1034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775f55 [3215]" strokecolor="#775f55 [3215]" strokeweight="0">
                        <v:fill opacity="13107f"/>
                        <v:stroke opacity="13107f"/>
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</v:shape>
                      <v:shape id="Freeform 17" o:spid="_x0000_s1035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775f55 [3215]" strokecolor="#775f55 [3215]" strokeweight="0">
                        <v:fill opacity="13107f"/>
                        <v:stroke opacity="13107f"/>
                        <v:path arrowok="t" o:connecttype="custom" o:connectlocs="0,0;49213,104775;38100,104775;0,0" o:connectangles="0,0,0,0"/>
                      </v:shape>
                      <v:shape id="Freeform 18" o:spid="_x0000_s1036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775f55 [3215]" strokecolor="#775f55 [3215]" strokeweight="0">
                        <v:fill opacity="13107f"/>
                        <v:stroke opacity="13107f"/>
                        <v:path arrowok="t" o:connecttype="custom" o:connectlocs="0,0;11113,26988;11113,68263;9525,63500;0,39688;0,0" o:connectangles="0,0,0,0,0,0"/>
                      </v:shape>
                      <v:shape id="Freeform 19" o:spid="_x0000_s1037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775f55 [3215]" strokecolor="#775f55 [3215]" strokeweight="0">
                        <v:fill opacity="13107f"/>
                        <v:stroke opacity="13107f"/>
                        <v:path arrowok="t" o:connecttype="custom" o:connectlocs="0,0;11113,25400;34925,79375;52388,136525;73025,192088;71438,192088;22225,87313;17463,69850;0,0" o:connectangles="0,0,0,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</w:p>
        <w:p w14:paraId="3DDAA9D9" w14:textId="456A6C54" w:rsidR="001555D6" w:rsidRPr="00DF3886" w:rsidRDefault="00775940" w:rsidP="00CC60B4">
          <w:pPr>
            <w:spacing w:after="0"/>
            <w:rPr>
              <w:rFonts w:ascii="Arial" w:hAnsi="Arial" w:cs="Arial"/>
              <w:sz w:val="24"/>
              <w:szCs w:val="24"/>
            </w:rPr>
          </w:pPr>
          <w:r w:rsidRPr="00775940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73600" behindDoc="0" locked="0" layoutInCell="1" allowOverlap="1" wp14:anchorId="4B1F9F4D" wp14:editId="239707B4">
                    <wp:simplePos x="0" y="0"/>
                    <wp:positionH relativeFrom="margin">
                      <wp:posOffset>3400426</wp:posOffset>
                    </wp:positionH>
                    <wp:positionV relativeFrom="paragraph">
                      <wp:posOffset>5715</wp:posOffset>
                    </wp:positionV>
                    <wp:extent cx="3448050" cy="123825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48050" cy="1238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D6AD8E" w14:textId="329E34B1" w:rsidR="00775940" w:rsidRPr="00775940" w:rsidRDefault="00775940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775940"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Học</w:t>
                                </w:r>
                                <w:proofErr w:type="spellEnd"/>
                                <w:r w:rsidRPr="00775940"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775940"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vấn</w:t>
                                </w:r>
                                <w:proofErr w:type="spellEnd"/>
                              </w:p>
                              <w:p w14:paraId="18BBD94E" w14:textId="2C008AB9" w:rsidR="00775940" w:rsidRPr="00775940" w:rsidRDefault="00775940">
                                <w:pP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775940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Tốt</w:t>
                                </w:r>
                                <w:proofErr w:type="spellEnd"/>
                                <w:r w:rsidRPr="00775940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775940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nghiệp</w:t>
                                </w:r>
                                <w:proofErr w:type="spellEnd"/>
                                <w:r w:rsidRPr="00775940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775940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Đại</w:t>
                                </w:r>
                                <w:proofErr w:type="spellEnd"/>
                                <w:r w:rsidRPr="00775940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775940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học</w:t>
                                </w:r>
                                <w:proofErr w:type="spellEnd"/>
                                <w:r w:rsidRPr="00775940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775940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Nha</w:t>
                                </w:r>
                                <w:proofErr w:type="spellEnd"/>
                                <w:r w:rsidRPr="00775940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Trang, khoa </w:t>
                                </w:r>
                                <w:proofErr w:type="spellStart"/>
                                <w:r w:rsidRPr="00775940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Công</w:t>
                                </w:r>
                                <w:proofErr w:type="spellEnd"/>
                                <w:r w:rsidRPr="00775940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775940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Nghệ</w:t>
                                </w:r>
                                <w:proofErr w:type="spellEnd"/>
                                <w:r w:rsidRPr="00775940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775940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Thông</w:t>
                                </w:r>
                                <w:proofErr w:type="spellEnd"/>
                                <w:r w:rsidRPr="00775940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Tin.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1F9F4D" id="Text Box 2" o:spid="_x0000_s1027" type="#_x0000_t202" style="position:absolute;margin-left:267.75pt;margin-top:.45pt;width:271.5pt;height:9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" stroked="f">
                    <v:textbox>
                      <w:txbxContent>
                        <w:p w14:paraId="2BD6AD8E" w14:textId="329E34B1" w:rsidR="00775940" w:rsidRPr="00775940" w:rsidRDefault="00775940">
                          <w:pPr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proofErr w:type="spellStart"/>
                          <w:r w:rsidRPr="00775940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Học</w:t>
                          </w:r>
                          <w:proofErr w:type="spellEnd"/>
                          <w:r w:rsidRPr="00775940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775940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vấn</w:t>
                          </w:r>
                          <w:proofErr w:type="spellEnd"/>
                        </w:p>
                        <w:p w14:paraId="18BBD94E" w14:textId="2C008AB9" w:rsidR="00775940" w:rsidRPr="00775940" w:rsidRDefault="00775940">
                          <w:pP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775940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Tốt</w:t>
                          </w:r>
                          <w:proofErr w:type="spellEnd"/>
                          <w:r w:rsidRPr="00775940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775940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nghiệp</w:t>
                          </w:r>
                          <w:proofErr w:type="spellEnd"/>
                          <w:r w:rsidRPr="00775940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775940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Đại</w:t>
                          </w:r>
                          <w:proofErr w:type="spellEnd"/>
                          <w:r w:rsidRPr="00775940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775940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học</w:t>
                          </w:r>
                          <w:proofErr w:type="spellEnd"/>
                          <w:r w:rsidRPr="00775940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775940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Nha</w:t>
                          </w:r>
                          <w:proofErr w:type="spellEnd"/>
                          <w:r w:rsidRPr="00775940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Trang, khoa </w:t>
                          </w:r>
                          <w:proofErr w:type="spellStart"/>
                          <w:r w:rsidRPr="00775940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Công</w:t>
                          </w:r>
                          <w:proofErr w:type="spellEnd"/>
                          <w:r w:rsidRPr="00775940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775940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Nghệ</w:t>
                          </w:r>
                          <w:proofErr w:type="spellEnd"/>
                          <w:r w:rsidRPr="00775940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775940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Thông</w:t>
                          </w:r>
                          <w:proofErr w:type="spellEnd"/>
                          <w:r w:rsidRPr="00775940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Tin.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</w:sdtContent>
    </w:sdt>
    <w:p w14:paraId="5BA6730B" w14:textId="1B0DA51F" w:rsidR="001555D6" w:rsidRPr="00DF3886" w:rsidRDefault="00507239">
      <w:pPr>
        <w:spacing w:after="0"/>
        <w:rPr>
          <w:rFonts w:ascii="Arial" w:hAnsi="Arial" w:cs="Arial"/>
          <w:sz w:val="24"/>
          <w:szCs w:val="24"/>
        </w:rPr>
      </w:pPr>
      <w:r w:rsidRPr="0077594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FECD7BC" wp14:editId="1353254B">
                <wp:simplePos x="0" y="0"/>
                <wp:positionH relativeFrom="margin">
                  <wp:posOffset>171450</wp:posOffset>
                </wp:positionH>
                <wp:positionV relativeFrom="paragraph">
                  <wp:posOffset>5783580</wp:posOffset>
                </wp:positionV>
                <wp:extent cx="2657475" cy="2381250"/>
                <wp:effectExtent l="0" t="0" r="0" b="0"/>
                <wp:wrapSquare wrapText="bothSides"/>
                <wp:docPr id="1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2381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900BA" w14:textId="3313D1A9" w:rsidR="00775940" w:rsidRPr="00775940" w:rsidRDefault="00775940" w:rsidP="007759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Giới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thiệu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bản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thân</w:t>
                            </w:r>
                            <w:proofErr w:type="spellEnd"/>
                          </w:p>
                          <w:p w14:paraId="7D9DB61C" w14:textId="1DE9D3B2" w:rsidR="00775940" w:rsidRPr="00775940" w:rsidRDefault="00775940" w:rsidP="0077594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Thích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vọc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vạch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,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tìm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hiểu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Hackintosh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, Android,</w:t>
                            </w:r>
                            <w:r w:rsidR="00507239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…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Thích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trà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sữa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, manga</w:t>
                            </w:r>
                            <w:r w:rsidR="00507239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.</w:t>
                            </w:r>
                          </w:p>
                          <w:p w14:paraId="2F8ED979" w14:textId="5E9E3924" w:rsidR="00775940" w:rsidRDefault="00775940" w:rsidP="0077594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Luôn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học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mới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,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cải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thiện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507239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br/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kĩ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năng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và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sẵn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sàng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nắm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bắt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cơ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hội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.</w:t>
                            </w:r>
                          </w:p>
                          <w:p w14:paraId="770315A2" w14:textId="14B9CB4C" w:rsidR="00507239" w:rsidRPr="00775940" w:rsidRDefault="00507239" w:rsidP="0077594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nguyện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vọng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đi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hướng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 xml:space="preserve"> Java Developer.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CD7BC" id="_x0000_s1028" type="#_x0000_t202" style="position:absolute;margin-left:13.5pt;margin-top:455.4pt;width:209.25pt;height:187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" filled="f" stroked="f">
                <v:textbox>
                  <w:txbxContent>
                    <w:p w14:paraId="3AF900BA" w14:textId="3313D1A9" w:rsidR="00775940" w:rsidRPr="00775940" w:rsidRDefault="00775940" w:rsidP="0077594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Giới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thiệu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bản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thân</w:t>
                      </w:r>
                      <w:proofErr w:type="spellEnd"/>
                    </w:p>
                    <w:p w14:paraId="7D9DB61C" w14:textId="1DE9D3B2" w:rsidR="00775940" w:rsidRPr="00775940" w:rsidRDefault="00775940" w:rsidP="00775940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Thích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vọc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vạch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,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tìm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hiểu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Hackintosh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, Android,</w:t>
                      </w:r>
                      <w:r w:rsidR="00507239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…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Thích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trà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sữa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, manga</w:t>
                      </w:r>
                      <w:r w:rsidR="00507239">
                        <w:rPr>
                          <w:rFonts w:ascii="Arial" w:hAnsi="Arial" w:cs="Arial"/>
                          <w:sz w:val="27"/>
                          <w:szCs w:val="27"/>
                        </w:rPr>
                        <w:t>.</w:t>
                      </w:r>
                    </w:p>
                    <w:p w14:paraId="2F8ED979" w14:textId="5E9E3924" w:rsidR="00775940" w:rsidRDefault="00775940" w:rsidP="00775940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Luôn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học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mới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,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cải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thiện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r w:rsidR="00507239">
                        <w:rPr>
                          <w:rFonts w:ascii="Arial" w:hAnsi="Arial" w:cs="Arial"/>
                          <w:sz w:val="27"/>
                          <w:szCs w:val="27"/>
                        </w:rPr>
                        <w:br/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kĩ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năng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và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sẵn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sàng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nắm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bắt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cơ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hội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sz w:val="27"/>
                          <w:szCs w:val="27"/>
                        </w:rPr>
                        <w:t>.</w:t>
                      </w:r>
                    </w:p>
                    <w:p w14:paraId="770315A2" w14:textId="14B9CB4C" w:rsidR="00507239" w:rsidRPr="00775940" w:rsidRDefault="00507239" w:rsidP="00775940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Có</w:t>
                      </w:r>
                      <w:proofErr w:type="spellEnd"/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nguyện</w:t>
                      </w:r>
                      <w:proofErr w:type="spellEnd"/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vọng</w:t>
                      </w:r>
                      <w:proofErr w:type="spellEnd"/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đi</w:t>
                      </w:r>
                      <w:proofErr w:type="spellEnd"/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theo</w:t>
                      </w:r>
                      <w:proofErr w:type="spellEnd"/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hướng</w:t>
                      </w:r>
                      <w:proofErr w:type="spellEnd"/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 xml:space="preserve"> Java Developer.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F388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92DDD4" wp14:editId="4B45A02E">
                <wp:simplePos x="0" y="0"/>
                <wp:positionH relativeFrom="page">
                  <wp:posOffset>609600</wp:posOffset>
                </wp:positionH>
                <wp:positionV relativeFrom="page">
                  <wp:posOffset>4010025</wp:posOffset>
                </wp:positionV>
                <wp:extent cx="2657475" cy="2305050"/>
                <wp:effectExtent l="0" t="0" r="9525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3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783AC" w14:textId="6064E0DE" w:rsidR="00DF3886" w:rsidRPr="00775940" w:rsidRDefault="00EF4655" w:rsidP="00DF3886">
                            <w:pPr>
                              <w:pStyle w:val="NoSpacing"/>
                              <w:jc w:val="center"/>
                              <w:rPr>
                                <w:rFonts w:ascii="Tahoma" w:eastAsiaTheme="majorEastAsia" w:hAnsi="Tahoma" w:cs="Tahoma"/>
                                <w:color w:val="262626" w:themeColor="text1" w:themeTint="D9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rFonts w:ascii="Tahoma" w:eastAsiaTheme="majorEastAsia" w:hAnsi="Tahoma" w:cs="Tahoma"/>
                                  <w:b/>
                                  <w:bC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alias w:val="Title"/>
                                <w:tag w:val=""/>
                                <w:id w:val="-170323660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775940" w:rsidRPr="00775940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Tiểu</w:t>
                                </w:r>
                                <w:proofErr w:type="spellEnd"/>
                                <w:r w:rsidR="00775940" w:rsidRPr="00775940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775940" w:rsidRPr="00775940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sử</w:t>
                                </w:r>
                                <w:proofErr w:type="spellEnd"/>
                              </w:sdtContent>
                            </w:sdt>
                          </w:p>
                          <w:p w14:paraId="29EF5B50" w14:textId="19C9E25A" w:rsidR="00DF3886" w:rsidRPr="00775940" w:rsidRDefault="00DF3886" w:rsidP="00DF3886">
                            <w:pPr>
                              <w:spacing w:before="120"/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nhật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:</w:t>
                            </w:r>
                            <w:r w:rsid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ab/>
                            </w:r>
                            <w:r w:rsid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ab/>
                            </w:r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16-10-1996</w:t>
                            </w:r>
                          </w:p>
                          <w:p w14:paraId="408EC703" w14:textId="5C96CDC1" w:rsidR="00DF3886" w:rsidRPr="00775940" w:rsidRDefault="00DF3886" w:rsidP="00DF3886">
                            <w:pPr>
                              <w:spacing w:before="120"/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Liên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hệ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:</w:t>
                            </w:r>
                            <w:r w:rsid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ab/>
                              <w:t xml:space="preserve">        </w:t>
                            </w:r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0965016885</w:t>
                            </w:r>
                          </w:p>
                          <w:p w14:paraId="769D7F7F" w14:textId="06EA826C" w:rsidR="00DF3886" w:rsidRPr="00775940" w:rsidRDefault="00DF3886" w:rsidP="00DF3886">
                            <w:pPr>
                              <w:spacing w:before="120"/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Email:</w:t>
                            </w:r>
                            <w:r w:rsidR="00775940"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11" w:history="1">
                              <w:r w:rsidRPr="00507239">
                                <w:rPr>
                                  <w:rStyle w:val="Hyperlink"/>
                                  <w:rFonts w:ascii="Arial" w:hAnsi="Arial" w:cs="Arial"/>
                                  <w:color w:val="00B0F0"/>
                                  <w:sz w:val="28"/>
                                  <w:szCs w:val="28"/>
                                  <w:u w:val="none"/>
                                </w:rPr>
                                <w:t>cbrmvss@icloud.com</w:t>
                              </w:r>
                            </w:hyperlink>
                          </w:p>
                          <w:p w14:paraId="4F06DB5E" w14:textId="20604B9E" w:rsidR="00775940" w:rsidRPr="00775940" w:rsidRDefault="00775940" w:rsidP="00DF3886">
                            <w:pPr>
                              <w:spacing w:before="120"/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Địa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chỉ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ab/>
                            </w:r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Nha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Trang</w:t>
                            </w:r>
                          </w:p>
                          <w:p w14:paraId="7F5D3AA2" w14:textId="53FACC9B" w:rsidR="00775940" w:rsidRPr="00775940" w:rsidRDefault="00775940" w:rsidP="00775940">
                            <w:pPr>
                              <w:spacing w:before="120" w:after="60"/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Thông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tin </w:t>
                            </w:r>
                            <w:proofErr w:type="spellStart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thêm</w:t>
                            </w:r>
                            <w:proofErr w:type="spellEnd"/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57884BA5" w14:textId="77F180E3" w:rsidR="00775940" w:rsidRPr="00507239" w:rsidRDefault="00775940" w:rsidP="00775940">
                            <w:pPr>
                              <w:spacing w:before="60" w:after="120"/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775940"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hyperlink r:id="rId12" w:history="1">
                              <w:r w:rsidRPr="00507239">
                                <w:rPr>
                                  <w:rStyle w:val="Hyperlink"/>
                                  <w:rFonts w:ascii="Arial" w:hAnsi="Arial" w:cs="Arial"/>
                                  <w:color w:val="00B0F0"/>
                                  <w:sz w:val="28"/>
                                  <w:szCs w:val="28"/>
                                  <w:u w:val="none"/>
                                </w:rPr>
                                <w:t>minhhuyntu.github.io/</w:t>
                              </w:r>
                              <w:proofErr w:type="spellStart"/>
                              <w:r w:rsidRPr="00507239">
                                <w:rPr>
                                  <w:rStyle w:val="Hyperlink"/>
                                  <w:rFonts w:ascii="Arial" w:hAnsi="Arial" w:cs="Arial"/>
                                  <w:color w:val="00B0F0"/>
                                  <w:sz w:val="28"/>
                                  <w:szCs w:val="28"/>
                                  <w:u w:val="none"/>
                                </w:rPr>
                                <w:t>mycv</w:t>
                              </w:r>
                              <w:proofErr w:type="spellEnd"/>
                            </w:hyperlink>
                          </w:p>
                          <w:p w14:paraId="0620D740" w14:textId="0B8641AF" w:rsidR="00DF3886" w:rsidRDefault="00DF3886" w:rsidP="00DF3886">
                            <w:pPr>
                              <w:spacing w:before="120"/>
                              <w:rPr>
                                <w:rFonts w:ascii="Arial" w:hAnsi="Arial" w:cs="Arial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</w:p>
                          <w:p w14:paraId="2B501099" w14:textId="77777777" w:rsidR="00DF3886" w:rsidRPr="00DF3886" w:rsidRDefault="00DF3886" w:rsidP="00DF3886">
                            <w:pPr>
                              <w:spacing w:before="120"/>
                              <w:rPr>
                                <w:rFonts w:ascii="Arial" w:hAnsi="Arial" w:cs="Arial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2DDD4" id="Text Box 167" o:spid="_x0000_s1029" type="#_x0000_t202" style="position:absolute;margin-left:48pt;margin-top:315.75pt;width:209.25pt;height:181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" filled="f" stroked="f" strokeweight=".5pt">
                <v:textbox inset="0,0,0,0">
                  <w:txbxContent>
                    <w:p w14:paraId="04E783AC" w14:textId="6064E0DE" w:rsidR="00DF3886" w:rsidRPr="00775940" w:rsidRDefault="00EF4655" w:rsidP="00DF3886">
                      <w:pPr>
                        <w:pStyle w:val="NoSpacing"/>
                        <w:jc w:val="center"/>
                        <w:rPr>
                          <w:rFonts w:ascii="Tahoma" w:eastAsiaTheme="majorEastAsia" w:hAnsi="Tahoma" w:cs="Tahoma"/>
                          <w:color w:val="262626" w:themeColor="text1" w:themeTint="D9"/>
                          <w:sz w:val="48"/>
                          <w:szCs w:val="48"/>
                        </w:rPr>
                      </w:pPr>
                      <w:sdt>
                        <w:sdtPr>
                          <w:rPr>
                            <w:rFonts w:ascii="Tahoma" w:eastAsiaTheme="majorEastAsia" w:hAnsi="Tahoma" w:cs="Tahoma"/>
                            <w:b/>
                            <w:bCs/>
                            <w:color w:val="262626" w:themeColor="text1" w:themeTint="D9"/>
                            <w:sz w:val="36"/>
                            <w:szCs w:val="36"/>
                          </w:rPr>
                          <w:alias w:val="Title"/>
                          <w:tag w:val=""/>
                          <w:id w:val="-170323660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775940" w:rsidRPr="00775940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262626" w:themeColor="text1" w:themeTint="D9"/>
                              <w:sz w:val="36"/>
                              <w:szCs w:val="36"/>
                            </w:rPr>
                            <w:t>Tiểu</w:t>
                          </w:r>
                          <w:proofErr w:type="spellEnd"/>
                          <w:r w:rsidR="00775940" w:rsidRPr="00775940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262626" w:themeColor="text1" w:themeTint="D9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775940" w:rsidRPr="00775940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262626" w:themeColor="text1" w:themeTint="D9"/>
                              <w:sz w:val="36"/>
                              <w:szCs w:val="36"/>
                            </w:rPr>
                            <w:t>sử</w:t>
                          </w:r>
                          <w:proofErr w:type="spellEnd"/>
                        </w:sdtContent>
                      </w:sdt>
                    </w:p>
                    <w:p w14:paraId="29EF5B50" w14:textId="19C9E25A" w:rsidR="00DF3886" w:rsidRPr="00775940" w:rsidRDefault="00DF3886" w:rsidP="00DF3886">
                      <w:pPr>
                        <w:spacing w:before="120"/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</w:pPr>
                      <w:proofErr w:type="spellStart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nhật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:</w:t>
                      </w:r>
                      <w:r w:rsid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ab/>
                      </w:r>
                      <w:r w:rsid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ab/>
                      </w:r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16-10-1996</w:t>
                      </w:r>
                    </w:p>
                    <w:p w14:paraId="408EC703" w14:textId="5C96CDC1" w:rsidR="00DF3886" w:rsidRPr="00775940" w:rsidRDefault="00DF3886" w:rsidP="00DF3886">
                      <w:pPr>
                        <w:spacing w:before="120"/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</w:pPr>
                      <w:proofErr w:type="spellStart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Liên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hệ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:</w:t>
                      </w:r>
                      <w:r w:rsid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ab/>
                        <w:t xml:space="preserve">        </w:t>
                      </w:r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0965016885</w:t>
                      </w:r>
                    </w:p>
                    <w:p w14:paraId="769D7F7F" w14:textId="06EA826C" w:rsidR="00DF3886" w:rsidRPr="00775940" w:rsidRDefault="00DF3886" w:rsidP="00DF3886">
                      <w:pPr>
                        <w:spacing w:before="120"/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Email:</w:t>
                      </w:r>
                      <w:r w:rsidR="00775940"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  <w:hyperlink r:id="rId13" w:history="1">
                        <w:r w:rsidRPr="00507239">
                          <w:rPr>
                            <w:rStyle w:val="Hyperlink"/>
                            <w:rFonts w:ascii="Arial" w:hAnsi="Arial" w:cs="Arial"/>
                            <w:color w:val="00B0F0"/>
                            <w:sz w:val="28"/>
                            <w:szCs w:val="28"/>
                            <w:u w:val="none"/>
                          </w:rPr>
                          <w:t>cbrmvss@icloud.com</w:t>
                        </w:r>
                      </w:hyperlink>
                    </w:p>
                    <w:p w14:paraId="4F06DB5E" w14:textId="20604B9E" w:rsidR="00775940" w:rsidRPr="00775940" w:rsidRDefault="00775940" w:rsidP="00DF3886">
                      <w:pPr>
                        <w:spacing w:before="120"/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</w:pPr>
                      <w:proofErr w:type="spellStart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Địa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chỉ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 xml:space="preserve">: </w:t>
                      </w:r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ab/>
                      </w:r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Nha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 xml:space="preserve"> Trang</w:t>
                      </w:r>
                    </w:p>
                    <w:p w14:paraId="7F5D3AA2" w14:textId="53FACC9B" w:rsidR="00775940" w:rsidRPr="00775940" w:rsidRDefault="00775940" w:rsidP="00775940">
                      <w:pPr>
                        <w:spacing w:before="120" w:after="60"/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</w:pPr>
                      <w:proofErr w:type="spellStart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Thông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 xml:space="preserve"> tin </w:t>
                      </w:r>
                      <w:proofErr w:type="spellStart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thêm</w:t>
                      </w:r>
                      <w:proofErr w:type="spellEnd"/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57884BA5" w14:textId="77F180E3" w:rsidR="00775940" w:rsidRPr="00507239" w:rsidRDefault="00775940" w:rsidP="00775940">
                      <w:pPr>
                        <w:spacing w:before="60" w:after="120"/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</w:rPr>
                      </w:pPr>
                      <w:r w:rsidRPr="00775940"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</w:rPr>
                        <w:t xml:space="preserve">    </w:t>
                      </w:r>
                      <w:hyperlink r:id="rId14" w:history="1">
                        <w:r w:rsidRPr="00507239">
                          <w:rPr>
                            <w:rStyle w:val="Hyperlink"/>
                            <w:rFonts w:ascii="Arial" w:hAnsi="Arial" w:cs="Arial"/>
                            <w:color w:val="00B0F0"/>
                            <w:sz w:val="28"/>
                            <w:szCs w:val="28"/>
                            <w:u w:val="none"/>
                          </w:rPr>
                          <w:t>minhhuyntu.github.io/</w:t>
                        </w:r>
                        <w:proofErr w:type="spellStart"/>
                        <w:r w:rsidRPr="00507239">
                          <w:rPr>
                            <w:rStyle w:val="Hyperlink"/>
                            <w:rFonts w:ascii="Arial" w:hAnsi="Arial" w:cs="Arial"/>
                            <w:color w:val="00B0F0"/>
                            <w:sz w:val="28"/>
                            <w:szCs w:val="28"/>
                            <w:u w:val="none"/>
                          </w:rPr>
                          <w:t>mycv</w:t>
                        </w:r>
                        <w:proofErr w:type="spellEnd"/>
                      </w:hyperlink>
                    </w:p>
                    <w:p w14:paraId="0620D740" w14:textId="0B8641AF" w:rsidR="00DF3886" w:rsidRDefault="00DF3886" w:rsidP="00DF3886">
                      <w:pPr>
                        <w:spacing w:before="120"/>
                        <w:rPr>
                          <w:rFonts w:ascii="Arial" w:hAnsi="Arial" w:cs="Arial"/>
                          <w:color w:val="404040" w:themeColor="text1" w:themeTint="BF"/>
                          <w:sz w:val="32"/>
                          <w:szCs w:val="32"/>
                        </w:rPr>
                      </w:pPr>
                    </w:p>
                    <w:p w14:paraId="2B501099" w14:textId="77777777" w:rsidR="00DF3886" w:rsidRPr="00DF3886" w:rsidRDefault="00DF3886" w:rsidP="00DF3886">
                      <w:pPr>
                        <w:spacing w:before="120"/>
                        <w:rPr>
                          <w:rFonts w:ascii="Arial" w:hAnsi="Arial" w:cs="Arial"/>
                          <w:color w:val="404040" w:themeColor="text1" w:themeTint="B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4360E" w:rsidRPr="00DF388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A6E11C" wp14:editId="0B685D14">
                <wp:simplePos x="0" y="0"/>
                <wp:positionH relativeFrom="margin">
                  <wp:align>left</wp:align>
                </wp:positionH>
                <wp:positionV relativeFrom="page">
                  <wp:posOffset>2978785</wp:posOffset>
                </wp:positionV>
                <wp:extent cx="2990850" cy="438150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7D163" w14:textId="72FDB337" w:rsidR="00DF3886" w:rsidRPr="00775940" w:rsidRDefault="00DF3886" w:rsidP="00DF3886">
                            <w:pPr>
                              <w:spacing w:before="120"/>
                              <w:rPr>
                                <w:rFonts w:ascii="Arial" w:hAnsi="Arial" w:cs="Arial"/>
                                <w:color w:val="404040" w:themeColor="text1" w:themeTint="BF"/>
                                <w:sz w:val="48"/>
                                <w:szCs w:val="48"/>
                              </w:rPr>
                            </w:pPr>
                            <w:r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="00775940"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48"/>
                                <w:szCs w:val="48"/>
                              </w:rPr>
                              <w:t>Đặng</w:t>
                            </w:r>
                            <w:proofErr w:type="spellEnd"/>
                            <w:r w:rsidR="00775940"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="00775940"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48"/>
                                <w:szCs w:val="48"/>
                              </w:rPr>
                              <w:t>Trần</w:t>
                            </w:r>
                            <w:proofErr w:type="spellEnd"/>
                            <w:r w:rsidR="00775940" w:rsidRPr="00775940">
                              <w:rPr>
                                <w:rFonts w:ascii="Arial" w:hAnsi="Arial" w:cs="Arial"/>
                                <w:color w:val="404040" w:themeColor="text1" w:themeTint="BF"/>
                                <w:sz w:val="48"/>
                                <w:szCs w:val="48"/>
                              </w:rPr>
                              <w:t xml:space="preserve"> Minh Huy</w:t>
                            </w:r>
                          </w:p>
                          <w:p w14:paraId="09D13C0C" w14:textId="77777777" w:rsidR="00775940" w:rsidRPr="00775940" w:rsidRDefault="00775940" w:rsidP="00DF3886">
                            <w:pPr>
                              <w:spacing w:before="120"/>
                              <w:rPr>
                                <w:rFonts w:ascii="Arial" w:hAnsi="Arial" w:cs="Arial"/>
                                <w:color w:val="404040" w:themeColor="text1" w:themeTint="BF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6E11C" id="Text Box 166" o:spid="_x0000_s1030" type="#_x0000_t202" style="position:absolute;margin-left:0;margin-top:234.55pt;width:235.5pt;height:34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" filled="f" stroked="f" strokeweight=".5pt">
                <v:textbox inset="0,0,0,0">
                  <w:txbxContent>
                    <w:p w14:paraId="05B7D163" w14:textId="72FDB337" w:rsidR="00DF3886" w:rsidRPr="00775940" w:rsidRDefault="00DF3886" w:rsidP="00DF3886">
                      <w:pPr>
                        <w:spacing w:before="120"/>
                        <w:rPr>
                          <w:rFonts w:ascii="Arial" w:hAnsi="Arial" w:cs="Arial"/>
                          <w:color w:val="404040" w:themeColor="text1" w:themeTint="BF"/>
                          <w:sz w:val="48"/>
                          <w:szCs w:val="48"/>
                        </w:rPr>
                      </w:pPr>
                      <w:r w:rsidRPr="00775940">
                        <w:rPr>
                          <w:rFonts w:ascii="Arial" w:hAnsi="Arial" w:cs="Arial"/>
                          <w:color w:val="404040" w:themeColor="text1" w:themeTint="BF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="00775940" w:rsidRPr="00775940">
                        <w:rPr>
                          <w:rFonts w:ascii="Arial" w:hAnsi="Arial" w:cs="Arial"/>
                          <w:color w:val="404040" w:themeColor="text1" w:themeTint="BF"/>
                          <w:sz w:val="48"/>
                          <w:szCs w:val="48"/>
                        </w:rPr>
                        <w:t>Đặng</w:t>
                      </w:r>
                      <w:proofErr w:type="spellEnd"/>
                      <w:r w:rsidR="00775940" w:rsidRPr="00775940">
                        <w:rPr>
                          <w:rFonts w:ascii="Arial" w:hAnsi="Arial" w:cs="Arial"/>
                          <w:color w:val="404040" w:themeColor="text1" w:themeTint="BF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="00775940" w:rsidRPr="00775940">
                        <w:rPr>
                          <w:rFonts w:ascii="Arial" w:hAnsi="Arial" w:cs="Arial"/>
                          <w:color w:val="404040" w:themeColor="text1" w:themeTint="BF"/>
                          <w:sz w:val="48"/>
                          <w:szCs w:val="48"/>
                        </w:rPr>
                        <w:t>Trần</w:t>
                      </w:r>
                      <w:proofErr w:type="spellEnd"/>
                      <w:r w:rsidR="00775940" w:rsidRPr="00775940">
                        <w:rPr>
                          <w:rFonts w:ascii="Arial" w:hAnsi="Arial" w:cs="Arial"/>
                          <w:color w:val="404040" w:themeColor="text1" w:themeTint="BF"/>
                          <w:sz w:val="48"/>
                          <w:szCs w:val="48"/>
                        </w:rPr>
                        <w:t xml:space="preserve"> Minh Huy</w:t>
                      </w:r>
                    </w:p>
                    <w:p w14:paraId="09D13C0C" w14:textId="77777777" w:rsidR="00775940" w:rsidRPr="00775940" w:rsidRDefault="00775940" w:rsidP="00DF3886">
                      <w:pPr>
                        <w:spacing w:before="120"/>
                        <w:rPr>
                          <w:rFonts w:ascii="Arial" w:hAnsi="Arial" w:cs="Arial"/>
                          <w:color w:val="404040" w:themeColor="text1" w:themeTint="BF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bookmarkStart w:id="0" w:name="_GoBack"/>
      <w:r w:rsidR="00A4360E" w:rsidRPr="00DF388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9A230AF" wp14:editId="7EB3B832">
            <wp:simplePos x="0" y="0"/>
            <wp:positionH relativeFrom="column">
              <wp:posOffset>409575</wp:posOffset>
            </wp:positionH>
            <wp:positionV relativeFrom="paragraph">
              <wp:posOffset>11430</wp:posOffset>
            </wp:positionV>
            <wp:extent cx="2330036" cy="2371725"/>
            <wp:effectExtent l="0" t="0" r="0" b="0"/>
            <wp:wrapNone/>
            <wp:docPr id="164" name="Picture 164" descr="A person sitting in front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erson sitting in front of a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036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75940" w:rsidRPr="0077594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73AE725" wp14:editId="268D1499">
                <wp:simplePos x="0" y="0"/>
                <wp:positionH relativeFrom="margin">
                  <wp:align>right</wp:align>
                </wp:positionH>
                <wp:positionV relativeFrom="paragraph">
                  <wp:posOffset>2840355</wp:posOffset>
                </wp:positionV>
                <wp:extent cx="3438525" cy="2543175"/>
                <wp:effectExtent l="0" t="0" r="9525" b="9525"/>
                <wp:wrapSquare wrapText="bothSides"/>
                <wp:docPr id="1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254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06275" w14:textId="085C90EF" w:rsidR="00775940" w:rsidRPr="00775940" w:rsidRDefault="0077594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Kĩ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kĩ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bản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thân</w:t>
                            </w:r>
                            <w:proofErr w:type="spellEnd"/>
                          </w:p>
                          <w:p w14:paraId="7C2DF5AC" w14:textId="6B131975" w:rsidR="00775940" w:rsidRDefault="00775940" w:rsidP="00775940">
                            <w:pPr>
                              <w:numPr>
                                <w:ilvl w:val="0"/>
                                <w:numId w:val="1"/>
                              </w:numPr>
                              <w:spacing w:after="12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Đọc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hiểu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="002317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giao</w:t>
                            </w:r>
                            <w:proofErr w:type="spellEnd"/>
                            <w:r w:rsidR="002317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2317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tiếp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tiếng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Anh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đáp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ứng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tốt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việc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0A36B927" w14:textId="3BCDAD39" w:rsidR="00775940" w:rsidRDefault="00507239" w:rsidP="00775940">
                            <w:pPr>
                              <w:numPr>
                                <w:ilvl w:val="0"/>
                                <w:numId w:val="1"/>
                              </w:numPr>
                              <w:spacing w:after="12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Ứng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dụng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tốt</w:t>
                            </w:r>
                            <w:proofErr w:type="spellEnd"/>
                            <w:r w:rsidR="0077594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77594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một</w:t>
                            </w:r>
                            <w:proofErr w:type="spellEnd"/>
                            <w:r w:rsidR="0077594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vài</w:t>
                            </w:r>
                            <w:proofErr w:type="spellEnd"/>
                            <w:r w:rsidR="0077594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77594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ngôn</w:t>
                            </w:r>
                            <w:proofErr w:type="spellEnd"/>
                            <w:r w:rsidR="0077594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77594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ngữ</w:t>
                            </w:r>
                            <w:proofErr w:type="spellEnd"/>
                            <w:r w:rsidR="0077594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: Java, SQL, C.</w:t>
                            </w:r>
                          </w:p>
                          <w:p w14:paraId="2AA99724" w14:textId="03AD2921" w:rsidR="00775940" w:rsidRDefault="00775940" w:rsidP="00775940">
                            <w:pPr>
                              <w:numPr>
                                <w:ilvl w:val="0"/>
                                <w:numId w:val="1"/>
                              </w:numPr>
                              <w:spacing w:after="12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kĩ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50723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về</w:t>
                            </w:r>
                            <w:proofErr w:type="spellEnd"/>
                            <w:r w:rsidR="0050723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những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dạng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tài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liệu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XML, scripts…</w:t>
                            </w:r>
                          </w:p>
                          <w:p w14:paraId="2727F1A4" w14:textId="24E721DF" w:rsidR="00775940" w:rsidRPr="00775940" w:rsidRDefault="00775940" w:rsidP="00775940">
                            <w:pPr>
                              <w:numPr>
                                <w:ilvl w:val="0"/>
                                <w:numId w:val="1"/>
                              </w:numPr>
                              <w:spacing w:after="12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Biết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sử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dụng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linux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git.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E725" id="_x0000_s1031" type="#_x0000_t202" style="position:absolute;margin-left:219.55pt;margin-top:223.65pt;width:270.75pt;height:200.2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" stroked="f">
                <v:textbox>
                  <w:txbxContent>
                    <w:p w14:paraId="35E06275" w14:textId="085C90EF" w:rsidR="00775940" w:rsidRPr="00775940" w:rsidRDefault="00775940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Kĩ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thuật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kĩ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năng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bản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thân</w:t>
                      </w:r>
                      <w:proofErr w:type="spellEnd"/>
                    </w:p>
                    <w:p w14:paraId="7C2DF5AC" w14:textId="6B131975" w:rsidR="00775940" w:rsidRDefault="00775940" w:rsidP="00775940">
                      <w:pPr>
                        <w:numPr>
                          <w:ilvl w:val="0"/>
                          <w:numId w:val="1"/>
                        </w:numPr>
                        <w:spacing w:after="12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Đọc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hiểu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="0023170B">
                        <w:rPr>
                          <w:rFonts w:ascii="Arial" w:hAnsi="Arial" w:cs="Arial"/>
                          <w:sz w:val="32"/>
                          <w:szCs w:val="32"/>
                        </w:rPr>
                        <w:t>giao</w:t>
                      </w:r>
                      <w:proofErr w:type="spellEnd"/>
                      <w:r w:rsidR="0023170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23170B">
                        <w:rPr>
                          <w:rFonts w:ascii="Arial" w:hAnsi="Arial" w:cs="Arial"/>
                          <w:sz w:val="32"/>
                          <w:szCs w:val="32"/>
                        </w:rPr>
                        <w:t>tiếp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tiếng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Anh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đáp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ứng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tốt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công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việc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.</w:t>
                      </w:r>
                    </w:p>
                    <w:p w14:paraId="0A36B927" w14:textId="3BCDAD39" w:rsidR="00775940" w:rsidRDefault="00507239" w:rsidP="00775940">
                      <w:pPr>
                        <w:numPr>
                          <w:ilvl w:val="0"/>
                          <w:numId w:val="1"/>
                        </w:numPr>
                        <w:spacing w:after="12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Ứng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dụng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tốt</w:t>
                      </w:r>
                      <w:proofErr w:type="spellEnd"/>
                      <w:r w:rsidR="00775940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775940">
                        <w:rPr>
                          <w:rFonts w:ascii="Arial" w:hAnsi="Arial" w:cs="Arial"/>
                          <w:sz w:val="32"/>
                          <w:szCs w:val="32"/>
                        </w:rPr>
                        <w:t>một</w:t>
                      </w:r>
                      <w:proofErr w:type="spellEnd"/>
                      <w:r w:rsidR="00775940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vài</w:t>
                      </w:r>
                      <w:proofErr w:type="spellEnd"/>
                      <w:r w:rsidR="00775940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775940">
                        <w:rPr>
                          <w:rFonts w:ascii="Arial" w:hAnsi="Arial" w:cs="Arial"/>
                          <w:sz w:val="32"/>
                          <w:szCs w:val="32"/>
                        </w:rPr>
                        <w:t>ngôn</w:t>
                      </w:r>
                      <w:proofErr w:type="spellEnd"/>
                      <w:r w:rsidR="00775940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775940">
                        <w:rPr>
                          <w:rFonts w:ascii="Arial" w:hAnsi="Arial" w:cs="Arial"/>
                          <w:sz w:val="32"/>
                          <w:szCs w:val="32"/>
                        </w:rPr>
                        <w:t>ngữ</w:t>
                      </w:r>
                      <w:proofErr w:type="spellEnd"/>
                      <w:r w:rsidR="00775940">
                        <w:rPr>
                          <w:rFonts w:ascii="Arial" w:hAnsi="Arial" w:cs="Arial"/>
                          <w:sz w:val="32"/>
                          <w:szCs w:val="32"/>
                        </w:rPr>
                        <w:t>: Java, SQL, C.</w:t>
                      </w:r>
                    </w:p>
                    <w:p w14:paraId="2AA99724" w14:textId="03AD2921" w:rsidR="00775940" w:rsidRDefault="00775940" w:rsidP="00775940">
                      <w:pPr>
                        <w:numPr>
                          <w:ilvl w:val="0"/>
                          <w:numId w:val="1"/>
                        </w:numPr>
                        <w:spacing w:after="12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Có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kĩ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năng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507239">
                        <w:rPr>
                          <w:rFonts w:ascii="Arial" w:hAnsi="Arial" w:cs="Arial"/>
                          <w:sz w:val="32"/>
                          <w:szCs w:val="32"/>
                        </w:rPr>
                        <w:t>về</w:t>
                      </w:r>
                      <w:proofErr w:type="spellEnd"/>
                      <w:r w:rsidR="00507239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những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dạng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tài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liệu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XML, scripts…</w:t>
                      </w:r>
                    </w:p>
                    <w:p w14:paraId="2727F1A4" w14:textId="24E721DF" w:rsidR="00775940" w:rsidRPr="00775940" w:rsidRDefault="00775940" w:rsidP="00775940">
                      <w:pPr>
                        <w:numPr>
                          <w:ilvl w:val="0"/>
                          <w:numId w:val="1"/>
                        </w:numPr>
                        <w:spacing w:after="12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Biết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sử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dụng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linux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và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git.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5940" w:rsidRPr="0077594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EED1420" wp14:editId="0D5BF1CD">
                <wp:simplePos x="0" y="0"/>
                <wp:positionH relativeFrom="margin">
                  <wp:align>right</wp:align>
                </wp:positionH>
                <wp:positionV relativeFrom="paragraph">
                  <wp:posOffset>5593080</wp:posOffset>
                </wp:positionV>
                <wp:extent cx="3438525" cy="2667000"/>
                <wp:effectExtent l="0" t="0" r="9525" b="0"/>
                <wp:wrapSquare wrapText="bothSides"/>
                <wp:docPr id="1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68E3A" w14:textId="05CEE557" w:rsidR="00775940" w:rsidRPr="00775940" w:rsidRDefault="0077594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nghệ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927143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sử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dụng</w:t>
                            </w:r>
                            <w:proofErr w:type="spellEnd"/>
                          </w:p>
                          <w:p w14:paraId="42BB23AF" w14:textId="07A80B62" w:rsidR="00775940" w:rsidRDefault="00775940" w:rsidP="00775940">
                            <w:pPr>
                              <w:numPr>
                                <w:ilvl w:val="0"/>
                                <w:numId w:val="1"/>
                              </w:numPr>
                              <w:spacing w:after="12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Java core, Java Swing</w:t>
                            </w:r>
                            <w:r w:rsidR="00A4360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2054B789" w14:textId="531D574C" w:rsidR="00775940" w:rsidRDefault="00775940" w:rsidP="00775940">
                            <w:pPr>
                              <w:numPr>
                                <w:ilvl w:val="0"/>
                                <w:numId w:val="1"/>
                              </w:numPr>
                              <w:spacing w:after="12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Spring Boot MVC</w:t>
                            </w:r>
                            <w:r w:rsidR="00A4360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="00A4360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Thymeleaf</w:t>
                            </w:r>
                            <w:proofErr w:type="spellEnd"/>
                            <w:r w:rsidR="00A4360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5B9D7FA7" w14:textId="27AAF06D" w:rsidR="00775940" w:rsidRDefault="00775940" w:rsidP="00775940">
                            <w:pPr>
                              <w:numPr>
                                <w:ilvl w:val="0"/>
                                <w:numId w:val="1"/>
                              </w:numPr>
                              <w:spacing w:after="12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Android SDK</w:t>
                            </w:r>
                            <w:r w:rsidR="00A4360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6CE66776" w14:textId="55E9E3C2" w:rsidR="00775940" w:rsidRDefault="00775940" w:rsidP="00775940">
                            <w:pPr>
                              <w:numPr>
                                <w:ilvl w:val="0"/>
                                <w:numId w:val="1"/>
                              </w:numPr>
                              <w:spacing w:after="12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RDBMS: Oracle, MySQL.</w:t>
                            </w:r>
                          </w:p>
                          <w:p w14:paraId="3B75B959" w14:textId="68A2034B" w:rsidR="00775940" w:rsidRPr="00775940" w:rsidRDefault="00775940" w:rsidP="00775940">
                            <w:pPr>
                              <w:numPr>
                                <w:ilvl w:val="0"/>
                                <w:numId w:val="1"/>
                              </w:numPr>
                              <w:spacing w:after="12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Biết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dùng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WPF,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winform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.NET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test UT.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D1420" id="_x0000_s1032" type="#_x0000_t202" style="position:absolute;margin-left:219.55pt;margin-top:440.4pt;width:270.75pt;height:210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" stroked="f">
                <v:textbox>
                  <w:txbxContent>
                    <w:p w14:paraId="39F68E3A" w14:textId="05CEE557" w:rsidR="00775940" w:rsidRPr="00775940" w:rsidRDefault="00775940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Công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nghệ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927143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đã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sử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dụng</w:t>
                      </w:r>
                      <w:proofErr w:type="spellEnd"/>
                    </w:p>
                    <w:p w14:paraId="42BB23AF" w14:textId="07A80B62" w:rsidR="00775940" w:rsidRDefault="00775940" w:rsidP="00775940">
                      <w:pPr>
                        <w:numPr>
                          <w:ilvl w:val="0"/>
                          <w:numId w:val="1"/>
                        </w:numPr>
                        <w:spacing w:after="12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Java core, Java Swing</w:t>
                      </w:r>
                      <w:r w:rsidR="00A4360E">
                        <w:rPr>
                          <w:rFonts w:ascii="Arial" w:hAnsi="Arial" w:cs="Arial"/>
                          <w:sz w:val="32"/>
                          <w:szCs w:val="32"/>
                        </w:rPr>
                        <w:t>.</w:t>
                      </w:r>
                    </w:p>
                    <w:p w14:paraId="2054B789" w14:textId="531D574C" w:rsidR="00775940" w:rsidRDefault="00775940" w:rsidP="00775940">
                      <w:pPr>
                        <w:numPr>
                          <w:ilvl w:val="0"/>
                          <w:numId w:val="1"/>
                        </w:numPr>
                        <w:spacing w:after="12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Spring Boot MVC</w:t>
                      </w:r>
                      <w:r w:rsidR="00A4360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="00A4360E">
                        <w:rPr>
                          <w:rFonts w:ascii="Arial" w:hAnsi="Arial" w:cs="Arial"/>
                          <w:sz w:val="32"/>
                          <w:szCs w:val="32"/>
                        </w:rPr>
                        <w:t>Thymeleaf</w:t>
                      </w:r>
                      <w:proofErr w:type="spellEnd"/>
                      <w:r w:rsidR="00A4360E">
                        <w:rPr>
                          <w:rFonts w:ascii="Arial" w:hAnsi="Arial" w:cs="Arial"/>
                          <w:sz w:val="32"/>
                          <w:szCs w:val="32"/>
                        </w:rPr>
                        <w:t>.</w:t>
                      </w:r>
                    </w:p>
                    <w:p w14:paraId="5B9D7FA7" w14:textId="27AAF06D" w:rsidR="00775940" w:rsidRDefault="00775940" w:rsidP="00775940">
                      <w:pPr>
                        <w:numPr>
                          <w:ilvl w:val="0"/>
                          <w:numId w:val="1"/>
                        </w:numPr>
                        <w:spacing w:after="12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Android SDK</w:t>
                      </w:r>
                      <w:r w:rsidR="00A4360E">
                        <w:rPr>
                          <w:rFonts w:ascii="Arial" w:hAnsi="Arial" w:cs="Arial"/>
                          <w:sz w:val="32"/>
                          <w:szCs w:val="32"/>
                        </w:rPr>
                        <w:t>.</w:t>
                      </w:r>
                    </w:p>
                    <w:p w14:paraId="6CE66776" w14:textId="55E9E3C2" w:rsidR="00775940" w:rsidRDefault="00775940" w:rsidP="00775940">
                      <w:pPr>
                        <w:numPr>
                          <w:ilvl w:val="0"/>
                          <w:numId w:val="1"/>
                        </w:numPr>
                        <w:spacing w:after="12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RDBMS: Oracle, MySQL.</w:t>
                      </w:r>
                    </w:p>
                    <w:p w14:paraId="3B75B959" w14:textId="68A2034B" w:rsidR="00775940" w:rsidRPr="00775940" w:rsidRDefault="00775940" w:rsidP="00775940">
                      <w:pPr>
                        <w:numPr>
                          <w:ilvl w:val="0"/>
                          <w:numId w:val="1"/>
                        </w:numPr>
                        <w:spacing w:after="12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Biết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dùng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WPF,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winform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.NET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và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test UT.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5940" w:rsidRPr="0077594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D9621AD" wp14:editId="2DE01133">
                <wp:simplePos x="0" y="0"/>
                <wp:positionH relativeFrom="margin">
                  <wp:align>right</wp:align>
                </wp:positionH>
                <wp:positionV relativeFrom="paragraph">
                  <wp:posOffset>1125855</wp:posOffset>
                </wp:positionV>
                <wp:extent cx="3438525" cy="1495425"/>
                <wp:effectExtent l="0" t="0" r="9525" b="9525"/>
                <wp:wrapSquare wrapText="bothSides"/>
                <wp:docPr id="1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212D5" w14:textId="249D28E3" w:rsidR="00775940" w:rsidRPr="00775940" w:rsidRDefault="0077594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Nơi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làm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việc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trước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đây</w:t>
                            </w:r>
                            <w:proofErr w:type="spellEnd"/>
                          </w:p>
                          <w:p w14:paraId="54295FED" w14:textId="0EA611BC" w:rsidR="00775940" w:rsidRDefault="00873CA5" w:rsidP="00A436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Hãng</w:t>
                            </w:r>
                            <w:proofErr w:type="spellEnd"/>
                            <w:r w:rsidR="0077594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77594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công</w:t>
                            </w:r>
                            <w:proofErr w:type="spellEnd"/>
                            <w:r w:rsidR="0077594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77594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nghệ</w:t>
                            </w:r>
                            <w:proofErr w:type="spellEnd"/>
                            <w:r w:rsidR="0077594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77594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và</w:t>
                            </w:r>
                            <w:proofErr w:type="spellEnd"/>
                            <w:r w:rsidR="0077594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77594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dịch</w:t>
                            </w:r>
                            <w:proofErr w:type="spellEnd"/>
                            <w:r w:rsidR="0077594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77594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vụ</w:t>
                            </w:r>
                            <w:proofErr w:type="spellEnd"/>
                            <w:r w:rsidR="0077594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77594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ViolaPos</w:t>
                            </w:r>
                            <w:proofErr w:type="spellEnd"/>
                            <w:r w:rsidR="0077594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(</w:t>
                            </w:r>
                            <w:proofErr w:type="spellStart"/>
                            <w:r w:rsidR="0077594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Tháng</w:t>
                            </w:r>
                            <w:proofErr w:type="spellEnd"/>
                            <w:r w:rsidR="0077594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3/2018)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337760F0" w14:textId="549AB343" w:rsidR="00775940" w:rsidRPr="00775940" w:rsidRDefault="00775940" w:rsidP="00A436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ty TNHH IVS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Nha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Trang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7/2018)</w:t>
                            </w:r>
                            <w:r w:rsidR="00873CA5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621AD" id="_x0000_s1033" type="#_x0000_t202" style="position:absolute;margin-left:219.55pt;margin-top:88.65pt;width:270.75pt;height:117.7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" stroked="f">
                <v:textbox>
                  <w:txbxContent>
                    <w:p w14:paraId="56D212D5" w14:textId="249D28E3" w:rsidR="00775940" w:rsidRPr="00775940" w:rsidRDefault="00775940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Nơi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làm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việc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trước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đây</w:t>
                      </w:r>
                      <w:proofErr w:type="spellEnd"/>
                    </w:p>
                    <w:p w14:paraId="54295FED" w14:textId="0EA611BC" w:rsidR="00775940" w:rsidRDefault="00873CA5" w:rsidP="00A4360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Hãng</w:t>
                      </w:r>
                      <w:proofErr w:type="spellEnd"/>
                      <w:r w:rsidR="00775940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775940">
                        <w:rPr>
                          <w:rFonts w:ascii="Arial" w:hAnsi="Arial" w:cs="Arial"/>
                          <w:sz w:val="32"/>
                          <w:szCs w:val="32"/>
                        </w:rPr>
                        <w:t>công</w:t>
                      </w:r>
                      <w:proofErr w:type="spellEnd"/>
                      <w:r w:rsidR="00775940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775940">
                        <w:rPr>
                          <w:rFonts w:ascii="Arial" w:hAnsi="Arial" w:cs="Arial"/>
                          <w:sz w:val="32"/>
                          <w:szCs w:val="32"/>
                        </w:rPr>
                        <w:t>nghệ</w:t>
                      </w:r>
                      <w:proofErr w:type="spellEnd"/>
                      <w:r w:rsidR="00775940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775940">
                        <w:rPr>
                          <w:rFonts w:ascii="Arial" w:hAnsi="Arial" w:cs="Arial"/>
                          <w:sz w:val="32"/>
                          <w:szCs w:val="32"/>
                        </w:rPr>
                        <w:t>và</w:t>
                      </w:r>
                      <w:proofErr w:type="spellEnd"/>
                      <w:r w:rsidR="00775940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775940">
                        <w:rPr>
                          <w:rFonts w:ascii="Arial" w:hAnsi="Arial" w:cs="Arial"/>
                          <w:sz w:val="32"/>
                          <w:szCs w:val="32"/>
                        </w:rPr>
                        <w:t>dịch</w:t>
                      </w:r>
                      <w:proofErr w:type="spellEnd"/>
                      <w:r w:rsidR="00775940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775940">
                        <w:rPr>
                          <w:rFonts w:ascii="Arial" w:hAnsi="Arial" w:cs="Arial"/>
                          <w:sz w:val="32"/>
                          <w:szCs w:val="32"/>
                        </w:rPr>
                        <w:t>vụ</w:t>
                      </w:r>
                      <w:proofErr w:type="spellEnd"/>
                      <w:r w:rsidR="00775940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775940">
                        <w:rPr>
                          <w:rFonts w:ascii="Arial" w:hAnsi="Arial" w:cs="Arial"/>
                          <w:sz w:val="32"/>
                          <w:szCs w:val="32"/>
                        </w:rPr>
                        <w:t>ViolaPos</w:t>
                      </w:r>
                      <w:proofErr w:type="spellEnd"/>
                      <w:r w:rsidR="00775940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(</w:t>
                      </w:r>
                      <w:proofErr w:type="spellStart"/>
                      <w:r w:rsidR="00775940">
                        <w:rPr>
                          <w:rFonts w:ascii="Arial" w:hAnsi="Arial" w:cs="Arial"/>
                          <w:sz w:val="32"/>
                          <w:szCs w:val="32"/>
                        </w:rPr>
                        <w:t>Tháng</w:t>
                      </w:r>
                      <w:proofErr w:type="spellEnd"/>
                      <w:r w:rsidR="00775940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3/2018)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.</w:t>
                      </w:r>
                    </w:p>
                    <w:p w14:paraId="337760F0" w14:textId="549AB343" w:rsidR="00775940" w:rsidRPr="00775940" w:rsidRDefault="00775940" w:rsidP="00A4360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Công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ty TNHH IVS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Nha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Trang (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Tháng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7/2018)</w:t>
                      </w:r>
                      <w:r w:rsidR="00873CA5">
                        <w:rPr>
                          <w:rFonts w:ascii="Arial" w:hAnsi="Arial" w:cs="Arial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55D6" w:rsidRPr="00DF3886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hAnsi="Arial" w:cs="Arial"/>
          <w:sz w:val="24"/>
          <w:szCs w:val="24"/>
        </w:rPr>
        <w:id w:val="1343292005"/>
        <w:docPartObj>
          <w:docPartGallery w:val="Cover Pages"/>
          <w:docPartUnique/>
        </w:docPartObj>
      </w:sdtPr>
      <w:sdtEndPr/>
      <w:sdtContent>
        <w:p w14:paraId="46A9F3A2" w14:textId="32B95E2E" w:rsidR="001555D6" w:rsidRPr="00DF3886" w:rsidRDefault="00507239" w:rsidP="001555D6">
          <w:pPr>
            <w:pStyle w:val="NoSpacing"/>
            <w:rPr>
              <w:rFonts w:ascii="Arial" w:hAnsi="Arial" w:cs="Arial"/>
              <w:sz w:val="24"/>
              <w:szCs w:val="24"/>
            </w:rPr>
          </w:pPr>
          <w:r w:rsidRPr="00DF3886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0E0D24F4" wp14:editId="3CE4385F">
                    <wp:simplePos x="0" y="0"/>
                    <wp:positionH relativeFrom="page">
                      <wp:posOffset>314325</wp:posOffset>
                    </wp:positionH>
                    <wp:positionV relativeFrom="page">
                      <wp:posOffset>247650</wp:posOffset>
                    </wp:positionV>
                    <wp:extent cx="2133600" cy="9125585"/>
                    <wp:effectExtent l="0" t="0" r="19050" b="7620"/>
                    <wp:wrapNone/>
                    <wp:docPr id="133" name="Group 13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585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134" name="Rectangle 13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" name="Pentagon 4"/>
                            <wps:cNvSpPr/>
                            <wps:spPr>
                              <a:xfrm>
                                <a:off x="0" y="1904636"/>
                                <a:ext cx="1695450" cy="390921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2125644873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D7AC453" w14:textId="25E92913" w:rsidR="001555D6" w:rsidRPr="00A4360E" w:rsidRDefault="00A4360E" w:rsidP="001555D6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6" name="Group 13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37" name="Group 1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38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9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0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1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2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3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50" name="Group 1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5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5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6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7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8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9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0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1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E0D24F4" id="Group 133" o:spid="_x0000_s1034" style="position:absolute;margin-left:24.75pt;margin-top:19.5pt;width:168pt;height:718.55pt;z-index:-251653120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">
                    <v:rect id="Rectangle 134" o:spid="_x0000_s1035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" fillcolor="#775f55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x0000_s1036" type="#_x0000_t15" style="position:absolute;top:19046;width:16954;height:3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" adj="19110" fillcolor="#94b6d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2125644873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D7AC453" w14:textId="25E92913" w:rsidR="001555D6" w:rsidRPr="00A4360E" w:rsidRDefault="00A4360E" w:rsidP="001555D6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36" o:spid="_x0000_s1037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<v:group id="Group 137" o:spid="_x0000_s1038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  <o:lock v:ext="edit" aspectratio="t"/>
                        <v:shape id="Freeform 20" o:spid="_x0000_s1039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" path="m,l39,152,84,304r38,113l122,440,76,306,39,180,6,53,,xe" fillcolor="#775f55 [3215]" strokecolor="#775f5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40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" path="m,l8,19,37,93r30,74l116,269r-8,l60,169,30,98,1,25,,xe" fillcolor="#775f55 [3215]" strokecolor="#775f5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41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" path="m,l,,1,79r2,80l12,317,23,476,39,634,58,792,83,948r24,138l135,1223r5,49l138,1262,105,1106,77,949,53,792,35,634,20,476,9,317,2,159,,79,,xe" fillcolor="#775f55 [3215]" strokecolor="#775f5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42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" path="m45,r,l35,66r-9,67l14,267,6,401,3,534,6,669r8,134l18,854r,-3l9,814,8,803,1,669,,534,3,401,12,267,25,132,34,66,45,xe" fillcolor="#775f55 [3215]" strokecolor="#775f5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43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" path="m,l10,44r11,82l34,207r19,86l75,380r25,86l120,521r21,55l152,618r2,11l140,595,115,532,93,468,67,383,47,295,28,207,12,104,,xe" fillcolor="#775f55 [3215]" strokecolor="#775f5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44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" path="m,l33,69r-9,l12,35,,xe" fillcolor="#775f55 [3215]" strokecolor="#775f55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45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" path="m,l9,37r,3l15,93,5,49,,xe" fillcolor="#775f55 [3215]" strokecolor="#775f55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46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775f55 [3215]" strokecolor="#775f5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7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" path="m,l6,16r1,3l11,80r9,52l33,185r3,9l21,161,15,145,5,81,1,41,,xe" fillcolor="#775f55 [3215]" strokecolor="#775f5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8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" path="m,l31,65r-8,l,xe" fillcolor="#775f55 [3215]" strokecolor="#775f55 [3215]" strokeweight="0">
                          <v:path arrowok="t" o:connecttype="custom" o:connectlocs="0,0;49213,103188;36513,103188;0,0" o:connectangles="0,0,0,0"/>
                        </v:shape>
                        <v:shape id="Freeform 30" o:spid="_x0000_s1049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" path="m,l6,17,7,42,6,39,,23,,xe" fillcolor="#775f55 [3215]" strokecolor="#775f55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50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" path="m,l6,16,21,49,33,84r12,34l44,118,13,53,11,42,,xe" fillcolor="#775f55 [3215]" strokecolor="#775f5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50" o:spid="_x0000_s1051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      <o:lock v:ext="edit" aspectratio="t"/>
                        <v:shape id="Freeform 8" o:spid="_x0000_s1052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" path="m,l41,155,86,309r39,116l125,450,79,311,41,183,7,54,,xe" fillcolor="#775f55 [3215]" strokecolor="#775f5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53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" path="m,l8,20,37,96r32,74l118,275r-9,l61,174,30,100,,26,,xe" fillcolor="#775f55 [3215]" strokecolor="#775f5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54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" path="m,l16,72r4,49l18,112,,31,,xe" fillcolor="#775f55 [3215]" strokecolor="#775f5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55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" path="m,l11,46r11,83l36,211r19,90l76,389r27,87l123,533r21,55l155,632r3,11l142,608,118,544,95,478,69,391,47,302,29,212,13,107,,xe" fillcolor="#775f55 [3215]" strokecolor="#775f5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56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" path="m,l33,71r-9,l11,36,,xe" fillcolor="#775f55 [3215]" strokecolor="#775f5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7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" path="m,l8,37r,4l15,95,4,49,,xe" fillcolor="#775f55 [3215]" strokecolor="#775f5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8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775f55 [3215]" strokecolor="#775f5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9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" path="m,l6,15r1,3l12,80r9,54l33,188r4,8l22,162,15,146,5,81,1,40,,xe" fillcolor="#775f55 [3215]" strokecolor="#775f5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60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" path="m,l31,66r-7,l,xe" fillcolor="#775f55 [3215]" strokecolor="#775f5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61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" path="m,l7,17r,26l6,40,,25,,xe" fillcolor="#775f55 [3215]" strokecolor="#775f5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62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" path="m,l7,16,22,50,33,86r13,35l45,121,14,55,11,44,,xe" fillcolor="#775f55 [3215]" strokecolor="#775f5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53C99C4E" wp14:editId="0C5EEB72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180975</wp:posOffset>
                    </wp:positionV>
                    <wp:extent cx="7267575" cy="419100"/>
                    <wp:effectExtent l="0" t="0" r="9525" b="0"/>
                    <wp:wrapSquare wrapText="bothSides"/>
                    <wp:docPr id="199" name="Rectangle 19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67575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D65C10" w14:textId="54EA2738" w:rsidR="00A4360E" w:rsidRPr="00A4360E" w:rsidRDefault="00A4360E">
                                <w:pPr>
                                  <w:jc w:val="center"/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Kinh</w:t>
                                </w:r>
                                <w:proofErr w:type="spellEnd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nghiệm</w:t>
                                </w:r>
                                <w:proofErr w:type="spellEnd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làm</w:t>
                                </w:r>
                                <w:proofErr w:type="spellEnd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việc</w:t>
                                </w:r>
                                <w:proofErr w:type="spellEnd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, </w:t>
                                </w:r>
                                <w:proofErr w:type="spellStart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dự</w:t>
                                </w:r>
                                <w:proofErr w:type="spellEnd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án</w:t>
                                </w:r>
                                <w:proofErr w:type="spellEnd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đã</w:t>
                                </w:r>
                                <w:proofErr w:type="spellEnd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tham</w:t>
                                </w:r>
                                <w:proofErr w:type="spellEnd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A4360E">
                                  <w:rPr>
                                    <w:rFonts w:ascii="Tahoma" w:eastAsiaTheme="majorEastAsia" w:hAnsi="Tahoma" w:cs="Tahoma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gia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53C99C4E" id="Rectangle 199" o:spid="_x0000_s1063" style="position:absolute;margin-left:521.05pt;margin-top:14.25pt;width:572.25pt;height:33pt;z-index:2516848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" fillcolor="#94b6d2 [3204]" stroked="f" strokeweight="1pt">
                    <v:textbox>
                      <w:txbxContent>
                        <w:p w14:paraId="63D65C10" w14:textId="54EA2738" w:rsidR="00A4360E" w:rsidRPr="00A4360E" w:rsidRDefault="00A4360E">
                          <w:pPr>
                            <w:jc w:val="center"/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Kinh</w:t>
                          </w:r>
                          <w:proofErr w:type="spellEnd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nghiệm</w:t>
                          </w:r>
                          <w:proofErr w:type="spellEnd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làm</w:t>
                          </w:r>
                          <w:proofErr w:type="spellEnd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việc</w:t>
                          </w:r>
                          <w:proofErr w:type="spellEnd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 xml:space="preserve">, </w:t>
                          </w:r>
                          <w:proofErr w:type="spellStart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dự</w:t>
                          </w:r>
                          <w:proofErr w:type="spellEnd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án</w:t>
                          </w:r>
                          <w:proofErr w:type="spellEnd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đã</w:t>
                          </w:r>
                          <w:proofErr w:type="spellEnd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tham</w:t>
                          </w:r>
                          <w:proofErr w:type="spellEnd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A4360E">
                            <w:rPr>
                              <w:rFonts w:ascii="Tahoma" w:eastAsiaTheme="majorEastAsia" w:hAnsi="Tahoma" w:cs="Tahoma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gia</w:t>
                          </w:r>
                          <w:proofErr w:type="spellEnd"/>
                        </w:p>
                      </w:txbxContent>
                    </v:textbox>
                    <w10:wrap type="square" anchorx="page"/>
                  </v:rect>
                </w:pict>
              </mc:Fallback>
            </mc:AlternateContent>
          </w:r>
        </w:p>
        <w:p w14:paraId="00F4734F" w14:textId="08B055D6" w:rsidR="001555D6" w:rsidRPr="00DF3886" w:rsidRDefault="00EF4655" w:rsidP="001555D6">
          <w:pPr>
            <w:spacing w:after="0"/>
            <w:rPr>
              <w:rFonts w:ascii="Arial" w:hAnsi="Arial" w:cs="Arial"/>
              <w:sz w:val="24"/>
              <w:szCs w:val="24"/>
            </w:rPr>
          </w:pPr>
        </w:p>
      </w:sdtContent>
    </w:sdt>
    <w:p w14:paraId="05D0106C" w14:textId="4C830532" w:rsidR="002306BF" w:rsidRPr="00DF3886" w:rsidRDefault="00507239" w:rsidP="00CC60B4">
      <w:pPr>
        <w:spacing w:after="0"/>
        <w:rPr>
          <w:rFonts w:ascii="Arial" w:hAnsi="Arial" w:cs="Arial"/>
          <w:sz w:val="24"/>
          <w:szCs w:val="24"/>
        </w:rPr>
      </w:pPr>
      <w:r w:rsidRPr="00A4360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361CC50" wp14:editId="45F3508C">
                <wp:simplePos x="0" y="0"/>
                <wp:positionH relativeFrom="column">
                  <wp:posOffset>503555</wp:posOffset>
                </wp:positionH>
                <wp:positionV relativeFrom="paragraph">
                  <wp:posOffset>6346190</wp:posOffset>
                </wp:positionV>
                <wp:extent cx="891540" cy="314325"/>
                <wp:effectExtent l="0" t="0" r="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0F154" w14:textId="5EDE9FD7" w:rsidR="00A4360E" w:rsidRPr="00A4360E" w:rsidRDefault="00A4360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08</w:t>
                            </w:r>
                            <w:r w:rsidRPr="00A4360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/201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1CC50" id="_x0000_s1064" type="#_x0000_t202" style="position:absolute;margin-left:39.65pt;margin-top:499.7pt;width:70.2pt;height:24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" filled="f" stroked="f">
                <v:textbox>
                  <w:txbxContent>
                    <w:p w14:paraId="77A0F154" w14:textId="5EDE9FD7" w:rsidR="00A4360E" w:rsidRPr="00A4360E" w:rsidRDefault="00A4360E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08</w:t>
                      </w:r>
                      <w:r w:rsidRPr="00A4360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/201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5D0675" wp14:editId="63985220">
                <wp:simplePos x="0" y="0"/>
                <wp:positionH relativeFrom="column">
                  <wp:posOffset>-142875</wp:posOffset>
                </wp:positionH>
                <wp:positionV relativeFrom="paragraph">
                  <wp:posOffset>6320791</wp:posOffset>
                </wp:positionV>
                <wp:extent cx="1695450" cy="381000"/>
                <wp:effectExtent l="0" t="0" r="0" b="0"/>
                <wp:wrapNone/>
                <wp:docPr id="21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8100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764731289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F1B9397" w14:textId="3DA2DF1E" w:rsidR="00A4360E" w:rsidRPr="00A4360E" w:rsidRDefault="00A4360E" w:rsidP="00A4360E">
                                <w:pPr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0675" id="Pentagon 4" o:spid="_x0000_s1065" type="#_x0000_t15" style="position:absolute;margin-left:-11.25pt;margin-top:497.7pt;width:133.5pt;height:30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" adj="19173" fillcolor="#94b6d2 [3204]" stroked="f" strokeweight="1pt">
                <v:textbox inset=",0,14.4pt,0">
                  <w:txbxContent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alias w:val="Date"/>
                        <w:tag w:val=""/>
                        <w:id w:val="764731289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F1B9397" w14:textId="3DA2DF1E" w:rsidR="00A4360E" w:rsidRPr="00A4360E" w:rsidRDefault="00A4360E" w:rsidP="00A4360E">
                          <w:pPr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4360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044D28A" wp14:editId="7424357B">
                <wp:simplePos x="0" y="0"/>
                <wp:positionH relativeFrom="column">
                  <wp:posOffset>547370</wp:posOffset>
                </wp:positionH>
                <wp:positionV relativeFrom="paragraph">
                  <wp:posOffset>3354705</wp:posOffset>
                </wp:positionV>
                <wp:extent cx="891540" cy="314325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4C9F0" w14:textId="53FC65A0" w:rsidR="00A4360E" w:rsidRPr="00A4360E" w:rsidRDefault="00A4360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4360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10/201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4D28A" id="_x0000_s1066" type="#_x0000_t202" style="position:absolute;margin-left:43.1pt;margin-top:264.15pt;width:70.2pt;height:24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" filled="f" stroked="f">
                <v:textbox>
                  <w:txbxContent>
                    <w:p w14:paraId="4824C9F0" w14:textId="53FC65A0" w:rsidR="00A4360E" w:rsidRPr="00A4360E" w:rsidRDefault="00A4360E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4360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10/201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F1E93D" wp14:editId="0A981291">
                <wp:simplePos x="0" y="0"/>
                <wp:positionH relativeFrom="column">
                  <wp:posOffset>-142875</wp:posOffset>
                </wp:positionH>
                <wp:positionV relativeFrom="paragraph">
                  <wp:posOffset>3320415</wp:posOffset>
                </wp:positionV>
                <wp:extent cx="1695450" cy="409575"/>
                <wp:effectExtent l="0" t="0" r="0" b="9525"/>
                <wp:wrapNone/>
                <wp:docPr id="212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09575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310128277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4EC9347" w14:textId="149D8DDA" w:rsidR="00A4360E" w:rsidRPr="00A4360E" w:rsidRDefault="00A4360E" w:rsidP="00A4360E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1E93D" id="_x0000_s1067" type="#_x0000_t15" style="position:absolute;margin-left:-11.25pt;margin-top:261.45pt;width:133.5pt;height:32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" adj="18991" fillcolor="#94b6d2 [3204]" stroked="f" strokeweight="1pt">
                <v:textbox inset=",0,14.4pt,0">
                  <w:txbxContent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alias w:val="Date"/>
                        <w:tag w:val=""/>
                        <w:id w:val="1310128277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4EC9347" w14:textId="149D8DDA" w:rsidR="00A4360E" w:rsidRPr="00A4360E" w:rsidRDefault="00A4360E" w:rsidP="00A4360E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4360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D68A92F" wp14:editId="51F24604">
                <wp:simplePos x="0" y="0"/>
                <wp:positionH relativeFrom="column">
                  <wp:posOffset>542516</wp:posOffset>
                </wp:positionH>
                <wp:positionV relativeFrom="paragraph">
                  <wp:posOffset>1050290</wp:posOffset>
                </wp:positionV>
                <wp:extent cx="891540" cy="314325"/>
                <wp:effectExtent l="0" t="0" r="0" b="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FA5A1" w14:textId="77777777" w:rsidR="00507239" w:rsidRPr="00A4360E" w:rsidRDefault="00507239" w:rsidP="0050723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4360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10/2019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8A92F" id="_x0000_s1068" type="#_x0000_t202" style="position:absolute;margin-left:42.7pt;margin-top:82.7pt;width:70.2pt;height:24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" filled="f" stroked="f">
                <v:textbox>
                  <w:txbxContent>
                    <w:p w14:paraId="499FA5A1" w14:textId="77777777" w:rsidR="00507239" w:rsidRPr="00A4360E" w:rsidRDefault="00507239" w:rsidP="0050723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4360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10/2019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170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B65600" wp14:editId="32097EA6">
                <wp:simplePos x="0" y="0"/>
                <wp:positionH relativeFrom="margin">
                  <wp:posOffset>1619250</wp:posOffset>
                </wp:positionH>
                <wp:positionV relativeFrom="paragraph">
                  <wp:posOffset>5945505</wp:posOffset>
                </wp:positionV>
                <wp:extent cx="5233035" cy="364490"/>
                <wp:effectExtent l="0" t="0" r="5715" b="0"/>
                <wp:wrapSquare wrapText="bothSides"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035" cy="3644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2F127" w14:textId="65043C7F" w:rsidR="00A4360E" w:rsidRPr="00A4360E" w:rsidRDefault="00A4360E">
                            <w:pPr>
                              <w:jc w:val="center"/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[ABD]IVS: </w:t>
                            </w:r>
                            <w:proofErr w:type="spellStart"/>
                            <w:r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MagX_Production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65600" id="Rectangle 215" o:spid="_x0000_s1069" style="position:absolute;margin-left:127.5pt;margin-top:468.15pt;width:412.05pt;height:28.7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" fillcolor="#94b6d2 [3204]" stroked="f" strokeweight="1pt">
                <v:textbox>
                  <w:txbxContent>
                    <w:p w14:paraId="5DD2F127" w14:textId="65043C7F" w:rsidR="00A4360E" w:rsidRPr="00A4360E" w:rsidRDefault="00A4360E">
                      <w:pPr>
                        <w:jc w:val="center"/>
                        <w:rPr>
                          <w:rFonts w:ascii="Arial" w:eastAsiaTheme="majorEastAsia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Theme="majorEastAsia" w:hAnsi="Arial" w:cs="Arial"/>
                          <w:color w:val="FFFFFF" w:themeColor="background1"/>
                          <w:sz w:val="32"/>
                          <w:szCs w:val="32"/>
                        </w:rPr>
                        <w:t xml:space="preserve">[ABD]IVS: </w:t>
                      </w:r>
                      <w:proofErr w:type="spellStart"/>
                      <w:r>
                        <w:rPr>
                          <w:rFonts w:ascii="Arial" w:eastAsiaTheme="majorEastAsia" w:hAnsi="Arial" w:cs="Arial"/>
                          <w:color w:val="FFFFFF" w:themeColor="background1"/>
                          <w:sz w:val="32"/>
                          <w:szCs w:val="32"/>
                        </w:rPr>
                        <w:t>MagX_Production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23170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A0EECF" wp14:editId="314C6CD0">
                <wp:simplePos x="0" y="0"/>
                <wp:positionH relativeFrom="margin">
                  <wp:posOffset>1615440</wp:posOffset>
                </wp:positionH>
                <wp:positionV relativeFrom="paragraph">
                  <wp:posOffset>6295390</wp:posOffset>
                </wp:positionV>
                <wp:extent cx="5210175" cy="1533525"/>
                <wp:effectExtent l="0" t="0" r="28575" b="2857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71B51" w14:textId="6038EF1A" w:rsidR="00A4360E" w:rsidRDefault="00A4360E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Nền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tảng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: ASP.NET MVC, MySQL.</w:t>
                            </w:r>
                          </w:p>
                          <w:p w14:paraId="7B72CBB4" w14:textId="7E92B60F" w:rsidR="00A4360E" w:rsidRDefault="00A4360E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tập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đầu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tiên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ở IVS: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Bổ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sung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mới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website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xưởng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5D5F56D5" w14:textId="4E8CD736" w:rsidR="00A4360E" w:rsidRPr="00A4360E" w:rsidRDefault="00A4360E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làm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quen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VCS subversion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cách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bố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trí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cấp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dữ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liệu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cây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NCS&amp;A,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tập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cách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làm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việc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teamwork.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0EECF" id="Text Box 216" o:spid="_x0000_s1070" type="#_x0000_t202" style="position:absolute;margin-left:127.2pt;margin-top:495.7pt;width:410.25pt;height:120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" fillcolor="white [3201]" strokeweight=".5pt">
                <v:textbox>
                  <w:txbxContent>
                    <w:p w14:paraId="6D571B51" w14:textId="6038EF1A" w:rsidR="00A4360E" w:rsidRDefault="00A4360E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Nền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tảng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: ASP.NET MVC, MySQL.</w:t>
                      </w:r>
                    </w:p>
                    <w:p w14:paraId="7B72CBB4" w14:textId="7E92B60F" w:rsidR="00A4360E" w:rsidRDefault="00A4360E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Dự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án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thực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tập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đầu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tiên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ở IVS: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Bổ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sung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tính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năng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mới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cho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website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quản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lý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xưởng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.</w:t>
                      </w:r>
                    </w:p>
                    <w:p w14:paraId="5D5F56D5" w14:textId="4E8CD736" w:rsidR="00A4360E" w:rsidRPr="00A4360E" w:rsidRDefault="00A4360E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Được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làm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quen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với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VCS subversion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và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cách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bố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trí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phân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cấp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dữ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liệu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dự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án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theo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cây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NCS&amp;A,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tập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luyện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cách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làm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việc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teamwork.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70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0574F1" wp14:editId="22F41F41">
                <wp:simplePos x="0" y="0"/>
                <wp:positionH relativeFrom="margin">
                  <wp:posOffset>1619250</wp:posOffset>
                </wp:positionH>
                <wp:positionV relativeFrom="paragraph">
                  <wp:posOffset>1011555</wp:posOffset>
                </wp:positionV>
                <wp:extent cx="5210175" cy="1533525"/>
                <wp:effectExtent l="0" t="0" r="28575" b="28575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965185" w14:textId="72F9248E" w:rsidR="00A4360E" w:rsidRDefault="00A4360E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Nền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tảng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: VB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winform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, Oracle.</w:t>
                            </w:r>
                          </w:p>
                          <w:p w14:paraId="5AFC58F1" w14:textId="771D28DF" w:rsidR="00A4360E" w:rsidRDefault="00A4360E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gia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ở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giai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đoạn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test Crystal Report,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vai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trò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chủ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yếu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tạo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SQL data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để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hỗ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trợ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team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làm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module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về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report.</w:t>
                            </w:r>
                          </w:p>
                          <w:p w14:paraId="4AB377A8" w14:textId="69490FED" w:rsidR="00A4360E" w:rsidRPr="00A4360E" w:rsidRDefault="00A4360E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A4360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VB Convert </w:t>
                            </w:r>
                            <w:proofErr w:type="spellStart"/>
                            <w:r w:rsidRPr="00A4360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là</w:t>
                            </w:r>
                            <w:proofErr w:type="spellEnd"/>
                            <w:r w:rsidRPr="00A4360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4360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dự</w:t>
                            </w:r>
                            <w:proofErr w:type="spellEnd"/>
                            <w:r w:rsidRPr="00A4360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4360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outsource</w:t>
                            </w:r>
                            <w:r w:rsidRPr="00A4360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4360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thường</w:t>
                            </w:r>
                            <w:proofErr w:type="spellEnd"/>
                            <w:r w:rsidRPr="00A4360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4360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gặp</w:t>
                            </w:r>
                            <w:proofErr w:type="spellEnd"/>
                            <w:r w:rsidRPr="00A4360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ở IVS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chuyển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đổi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cũ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ở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Nhật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sử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dụng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Delphi, VB6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hoặc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Swing) sang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mới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sử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dụng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VB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winform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574F1" id="Text Box 177" o:spid="_x0000_s1071" type="#_x0000_t202" style="position:absolute;margin-left:127.5pt;margin-top:79.65pt;width:410.25pt;height:120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" fillcolor="white [3201]" strokeweight=".5pt">
                <v:textbox>
                  <w:txbxContent>
                    <w:p w14:paraId="2A965185" w14:textId="72F9248E" w:rsidR="00A4360E" w:rsidRDefault="00A4360E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Nền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tảng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: VB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winform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, Oracle.</w:t>
                      </w:r>
                    </w:p>
                    <w:p w14:paraId="5AFC58F1" w14:textId="771D28DF" w:rsidR="00A4360E" w:rsidRDefault="00A4360E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Tham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gia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ở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giai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đoạn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xây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dựng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và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test Crystal Report,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vai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trò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chủ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yếu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là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tạo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SQL data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để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hỗ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trợ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team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làm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các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module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về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report.</w:t>
                      </w:r>
                    </w:p>
                    <w:p w14:paraId="4AB377A8" w14:textId="69490FED" w:rsidR="00A4360E" w:rsidRPr="00A4360E" w:rsidRDefault="00A4360E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A4360E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VB Convert </w:t>
                      </w:r>
                      <w:proofErr w:type="spellStart"/>
                      <w:r w:rsidRPr="00A4360E">
                        <w:rPr>
                          <w:rFonts w:ascii="Arial" w:hAnsi="Arial" w:cs="Arial"/>
                          <w:sz w:val="26"/>
                          <w:szCs w:val="26"/>
                        </w:rPr>
                        <w:t>là</w:t>
                      </w:r>
                      <w:proofErr w:type="spellEnd"/>
                      <w:r w:rsidRPr="00A4360E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A4360E">
                        <w:rPr>
                          <w:rFonts w:ascii="Arial" w:hAnsi="Arial" w:cs="Arial"/>
                          <w:sz w:val="26"/>
                          <w:szCs w:val="26"/>
                        </w:rPr>
                        <w:t>dự</w:t>
                      </w:r>
                      <w:proofErr w:type="spellEnd"/>
                      <w:r w:rsidRPr="00A4360E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A4360E">
                        <w:rPr>
                          <w:rFonts w:ascii="Arial" w:hAnsi="Arial" w:cs="Arial"/>
                          <w:sz w:val="26"/>
                          <w:szCs w:val="26"/>
                        </w:rPr>
                        <w:t>án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outsource</w:t>
                      </w:r>
                      <w:r w:rsidRPr="00A4360E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A4360E">
                        <w:rPr>
                          <w:rFonts w:ascii="Arial" w:hAnsi="Arial" w:cs="Arial"/>
                          <w:sz w:val="26"/>
                          <w:szCs w:val="26"/>
                        </w:rPr>
                        <w:t>thường</w:t>
                      </w:r>
                      <w:proofErr w:type="spellEnd"/>
                      <w:r w:rsidRPr="00A4360E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A4360E">
                        <w:rPr>
                          <w:rFonts w:ascii="Arial" w:hAnsi="Arial" w:cs="Arial"/>
                          <w:sz w:val="26"/>
                          <w:szCs w:val="26"/>
                        </w:rPr>
                        <w:t>gặp</w:t>
                      </w:r>
                      <w:proofErr w:type="spellEnd"/>
                      <w:r w:rsidRPr="00A4360E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ở IVS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chuyển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đổi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hệ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thống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cũ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ở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Nhật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sử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dụng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Delphi, VB6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hoặc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Swing) sang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hệ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thống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mới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sử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dụng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VB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winform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70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C88833" wp14:editId="185ED003">
                <wp:simplePos x="0" y="0"/>
                <wp:positionH relativeFrom="margin">
                  <wp:posOffset>1619250</wp:posOffset>
                </wp:positionH>
                <wp:positionV relativeFrom="paragraph">
                  <wp:posOffset>649605</wp:posOffset>
                </wp:positionV>
                <wp:extent cx="5233035" cy="393065"/>
                <wp:effectExtent l="0" t="0" r="5715" b="6985"/>
                <wp:wrapSquare wrapText="bothSides"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035" cy="3930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4B7CC" w14:textId="110A3156" w:rsidR="00A4360E" w:rsidRPr="00A4360E" w:rsidRDefault="00A4360E">
                            <w:pPr>
                              <w:jc w:val="center"/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[ODD]IVS: KSC_VBConversion_03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88833" id="Rectangle 175" o:spid="_x0000_s1072" style="position:absolute;margin-left:127.5pt;margin-top:51.15pt;width:412.05pt;height:30.9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" fillcolor="#94b6d2 [3204]" stroked="f" strokeweight="1pt">
                <v:textbox>
                  <w:txbxContent>
                    <w:p w14:paraId="31F4B7CC" w14:textId="110A3156" w:rsidR="00A4360E" w:rsidRPr="00A4360E" w:rsidRDefault="00A4360E">
                      <w:pPr>
                        <w:jc w:val="center"/>
                        <w:rPr>
                          <w:rFonts w:ascii="Arial" w:eastAsiaTheme="majorEastAsia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Theme="majorEastAsia" w:hAnsi="Arial" w:cs="Arial"/>
                          <w:color w:val="FFFFFF" w:themeColor="background1"/>
                          <w:sz w:val="32"/>
                          <w:szCs w:val="32"/>
                        </w:rPr>
                        <w:t>[ODD]IVS: KSC_VBConversion_03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4360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2085FD" wp14:editId="38BAD47E">
                <wp:simplePos x="0" y="0"/>
                <wp:positionH relativeFrom="margin">
                  <wp:posOffset>1628775</wp:posOffset>
                </wp:positionH>
                <wp:positionV relativeFrom="paragraph">
                  <wp:posOffset>3268980</wp:posOffset>
                </wp:positionV>
                <wp:extent cx="5210175" cy="2362200"/>
                <wp:effectExtent l="0" t="0" r="28575" b="1905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B42C57" w14:textId="77777777" w:rsidR="00A4360E" w:rsidRDefault="00A4360E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Nền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tảng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: VB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winform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, Oracle.</w:t>
                            </w:r>
                          </w:p>
                          <w:p w14:paraId="63752940" w14:textId="640CC0E8" w:rsidR="00A4360E" w:rsidRDefault="00A4360E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Vai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trò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fresher</w:t>
                            </w:r>
                            <w:r w:rsidR="001E0443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;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gia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ở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giai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đoạn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gấp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rút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xong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DennouKozo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ngôn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ngữ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môi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trường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phát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triển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. Team</w:t>
                            </w:r>
                            <w:r w:rsidR="001E0443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1E0443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khoảng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30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người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module</w:t>
                            </w:r>
                            <w:r w:rsidR="0080561A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vừa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test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chụp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evidence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yêu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cầu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19195B39" w14:textId="1DCA6B2A" w:rsidR="00A4360E" w:rsidRPr="00A4360E" w:rsidRDefault="00A4360E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Đây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khá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khó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vì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database structure do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nắm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giữ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thay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đổi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tuần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bản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detail design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cũng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thay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đổi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theo</w:t>
                            </w:r>
                            <w:r w:rsidR="0023170B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.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23170B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iệc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code</w:t>
                            </w:r>
                            <w:r w:rsidR="0023170B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test</w:t>
                            </w:r>
                            <w:r w:rsidR="0023170B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chụp</w:t>
                            </w:r>
                            <w:proofErr w:type="spellEnd"/>
                            <w:r w:rsidR="0023170B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23170B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lại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evidence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liên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tục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mà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vẫn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đảm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bảo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từng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module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phải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khớp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database structure,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tương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thích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chuẩn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DennoKozo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khớp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tài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liệu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085FD" id="Text Box 211" o:spid="_x0000_s1073" type="#_x0000_t202" style="position:absolute;margin-left:128.25pt;margin-top:257.4pt;width:410.25pt;height:18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" fillcolor="white [3201]" strokeweight=".5pt">
                <v:textbox>
                  <w:txbxContent>
                    <w:p w14:paraId="0DB42C57" w14:textId="77777777" w:rsidR="00A4360E" w:rsidRDefault="00A4360E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Nền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tảng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: VB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winform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, Oracle.</w:t>
                      </w:r>
                    </w:p>
                    <w:p w14:paraId="63752940" w14:textId="640CC0E8" w:rsidR="00A4360E" w:rsidRDefault="00A4360E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Vai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trò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fresher</w:t>
                      </w:r>
                      <w:r w:rsidR="001E0443">
                        <w:rPr>
                          <w:rFonts w:ascii="Arial" w:hAnsi="Arial" w:cs="Arial"/>
                          <w:sz w:val="26"/>
                          <w:szCs w:val="26"/>
                        </w:rPr>
                        <w:t>;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Tham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gia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ở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giai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đoạn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gấp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rút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khi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đã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dựng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xong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nhân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hệ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thống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DennouKozo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đa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ngôn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ngữ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và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môi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trường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phát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triển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. Team</w:t>
                      </w:r>
                      <w:r w:rsidR="001E0443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1E0443">
                        <w:rPr>
                          <w:rFonts w:ascii="Arial" w:hAnsi="Arial" w:cs="Arial"/>
                          <w:sz w:val="26"/>
                          <w:szCs w:val="26"/>
                        </w:rPr>
                        <w:t>có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khoảng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30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người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xây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dựng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các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module</w:t>
                      </w:r>
                      <w:r w:rsidR="0080561A">
                        <w:rPr>
                          <w:rFonts w:ascii="Arial" w:hAnsi="Arial" w:cs="Arial"/>
                          <w:sz w:val="26"/>
                          <w:szCs w:val="26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vừa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test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và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chụp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evidence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theo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yêu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cầu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của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khách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hàng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.</w:t>
                      </w:r>
                    </w:p>
                    <w:p w14:paraId="19195B39" w14:textId="1DCA6B2A" w:rsidR="00A4360E" w:rsidRPr="00A4360E" w:rsidRDefault="00A4360E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Đây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là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dự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án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khá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khó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vì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database structure do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khách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hàng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nắm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giữ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và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thay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đổi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hàng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tuần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các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bản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detail design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cũng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thay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đổi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theo</w:t>
                      </w:r>
                      <w:r w:rsidR="0023170B">
                        <w:rPr>
                          <w:rFonts w:ascii="Arial" w:hAnsi="Arial" w:cs="Arial"/>
                          <w:sz w:val="26"/>
                          <w:szCs w:val="26"/>
                        </w:rPr>
                        <w:t>.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23170B">
                        <w:rPr>
                          <w:rFonts w:ascii="Arial" w:hAnsi="Arial" w:cs="Arial"/>
                          <w:sz w:val="26"/>
                          <w:szCs w:val="26"/>
                        </w:rPr>
                        <w:t>V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iệc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code</w:t>
                      </w:r>
                      <w:r w:rsidR="0023170B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test</w:t>
                      </w:r>
                      <w:r w:rsidR="0023170B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chụp</w:t>
                      </w:r>
                      <w:proofErr w:type="spellEnd"/>
                      <w:r w:rsidR="0023170B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23170B">
                        <w:rPr>
                          <w:rFonts w:ascii="Arial" w:hAnsi="Arial" w:cs="Arial"/>
                          <w:sz w:val="26"/>
                          <w:szCs w:val="26"/>
                        </w:rPr>
                        <w:t>lại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evidence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liên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tục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mà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vẫn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đảm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bảo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từng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module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phải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khớp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theo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database structure,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tương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thích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chuẩn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DennoKozo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khớp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với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tài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liệu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360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3954E5" wp14:editId="1F630082">
                <wp:simplePos x="0" y="0"/>
                <wp:positionH relativeFrom="margin">
                  <wp:posOffset>1628775</wp:posOffset>
                </wp:positionH>
                <wp:positionV relativeFrom="paragraph">
                  <wp:posOffset>2897505</wp:posOffset>
                </wp:positionV>
                <wp:extent cx="5233035" cy="383540"/>
                <wp:effectExtent l="0" t="0" r="5715" b="0"/>
                <wp:wrapSquare wrapText="bothSides"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035" cy="3835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C9EF0" w14:textId="751F4CBF" w:rsidR="00A4360E" w:rsidRPr="00A4360E" w:rsidRDefault="00A4360E">
                            <w:pPr>
                              <w:jc w:val="center"/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[ODD]IVS: NCS&amp;A_Nagoya2_DennouHos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954E5" id="Rectangle 210" o:spid="_x0000_s1074" style="position:absolute;margin-left:128.25pt;margin-top:228.15pt;width:412.05pt;height:30.2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" fillcolor="#94b6d2 [3204]" stroked="f" strokeweight="1pt">
                <v:textbox>
                  <w:txbxContent>
                    <w:p w14:paraId="660C9EF0" w14:textId="751F4CBF" w:rsidR="00A4360E" w:rsidRPr="00A4360E" w:rsidRDefault="00A4360E">
                      <w:pPr>
                        <w:jc w:val="center"/>
                        <w:rPr>
                          <w:rFonts w:ascii="Arial" w:eastAsiaTheme="majorEastAsia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Theme="majorEastAsia" w:hAnsi="Arial" w:cs="Arial"/>
                          <w:color w:val="FFFFFF" w:themeColor="background1"/>
                          <w:sz w:val="32"/>
                          <w:szCs w:val="32"/>
                        </w:rPr>
                        <w:t>[ODD]IVS: NCS&amp;A_Nagoya2_DennouHos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2306BF" w:rsidRPr="00DF3886" w:rsidSect="002306BF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15B39" w14:textId="77777777" w:rsidR="00EF4655" w:rsidRDefault="00EF4655" w:rsidP="000C45FF">
      <w:r>
        <w:separator/>
      </w:r>
    </w:p>
  </w:endnote>
  <w:endnote w:type="continuationSeparator" w:id="0">
    <w:p w14:paraId="0A70DC12" w14:textId="77777777" w:rsidR="00EF4655" w:rsidRDefault="00EF465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41104" w14:textId="77777777" w:rsidR="00EF4655" w:rsidRDefault="00EF4655" w:rsidP="000C45FF">
      <w:r>
        <w:separator/>
      </w:r>
    </w:p>
  </w:footnote>
  <w:footnote w:type="continuationSeparator" w:id="0">
    <w:p w14:paraId="3B3DC22C" w14:textId="77777777" w:rsidR="00EF4655" w:rsidRDefault="00EF4655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B70A9"/>
    <w:multiLevelType w:val="hybridMultilevel"/>
    <w:tmpl w:val="C0B8E122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36FEC"/>
    <w:multiLevelType w:val="hybridMultilevel"/>
    <w:tmpl w:val="19F6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BF"/>
    <w:rsid w:val="00036450"/>
    <w:rsid w:val="00061C84"/>
    <w:rsid w:val="000629D5"/>
    <w:rsid w:val="00076632"/>
    <w:rsid w:val="000C45FF"/>
    <w:rsid w:val="000E3FD1"/>
    <w:rsid w:val="000F46E6"/>
    <w:rsid w:val="001555D6"/>
    <w:rsid w:val="00180329"/>
    <w:rsid w:val="0019001F"/>
    <w:rsid w:val="001A74A5"/>
    <w:rsid w:val="001B2ABD"/>
    <w:rsid w:val="001D2335"/>
    <w:rsid w:val="001E0443"/>
    <w:rsid w:val="001E1759"/>
    <w:rsid w:val="001F1ECC"/>
    <w:rsid w:val="002306BF"/>
    <w:rsid w:val="0023170B"/>
    <w:rsid w:val="002400EB"/>
    <w:rsid w:val="00244620"/>
    <w:rsid w:val="00256CF7"/>
    <w:rsid w:val="0030481B"/>
    <w:rsid w:val="003B4831"/>
    <w:rsid w:val="004071FC"/>
    <w:rsid w:val="00445947"/>
    <w:rsid w:val="004813B3"/>
    <w:rsid w:val="00496591"/>
    <w:rsid w:val="004C63E4"/>
    <w:rsid w:val="004D3011"/>
    <w:rsid w:val="00507239"/>
    <w:rsid w:val="005645EE"/>
    <w:rsid w:val="005D6289"/>
    <w:rsid w:val="005E39D5"/>
    <w:rsid w:val="00612544"/>
    <w:rsid w:val="0062123A"/>
    <w:rsid w:val="00646E75"/>
    <w:rsid w:val="006610D6"/>
    <w:rsid w:val="006771D0"/>
    <w:rsid w:val="00715FCB"/>
    <w:rsid w:val="00743101"/>
    <w:rsid w:val="00775940"/>
    <w:rsid w:val="007867A0"/>
    <w:rsid w:val="007927F5"/>
    <w:rsid w:val="00802CA0"/>
    <w:rsid w:val="0080561A"/>
    <w:rsid w:val="00846D4F"/>
    <w:rsid w:val="00873CA5"/>
    <w:rsid w:val="0089771D"/>
    <w:rsid w:val="008C1736"/>
    <w:rsid w:val="00922D5C"/>
    <w:rsid w:val="00927143"/>
    <w:rsid w:val="009E7C63"/>
    <w:rsid w:val="00A10A67"/>
    <w:rsid w:val="00A2118D"/>
    <w:rsid w:val="00A4360E"/>
    <w:rsid w:val="00AD76E2"/>
    <w:rsid w:val="00B20152"/>
    <w:rsid w:val="00B70850"/>
    <w:rsid w:val="00C066B6"/>
    <w:rsid w:val="00C37BA1"/>
    <w:rsid w:val="00C4674C"/>
    <w:rsid w:val="00C506CF"/>
    <w:rsid w:val="00C72BED"/>
    <w:rsid w:val="00C9578B"/>
    <w:rsid w:val="00CA562E"/>
    <w:rsid w:val="00CB2D30"/>
    <w:rsid w:val="00CC60B4"/>
    <w:rsid w:val="00D11D5B"/>
    <w:rsid w:val="00D2522B"/>
    <w:rsid w:val="00D82F2F"/>
    <w:rsid w:val="00DA694B"/>
    <w:rsid w:val="00DD172A"/>
    <w:rsid w:val="00DF3886"/>
    <w:rsid w:val="00E25A26"/>
    <w:rsid w:val="00E55D74"/>
    <w:rsid w:val="00E866EC"/>
    <w:rsid w:val="00E93B74"/>
    <w:rsid w:val="00EB3A62"/>
    <w:rsid w:val="00EF4655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1488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link w:val="NoSpacingChar"/>
    <w:uiPriority w:val="1"/>
    <w:qFormat/>
    <w:rsid w:val="000629D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306BF"/>
    <w:rPr>
      <w:sz w:val="22"/>
      <w:szCs w:val="22"/>
    </w:rPr>
  </w:style>
  <w:style w:type="paragraph" w:styleId="ListParagraph">
    <w:name w:val="List Paragraph"/>
    <w:basedOn w:val="Normal"/>
    <w:uiPriority w:val="34"/>
    <w:semiHidden/>
    <w:qFormat/>
    <w:rsid w:val="00775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brmvss@icloud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inhhuyntu.github.io/mycv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brmvss@icloud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inhhuyntu.github.io/mycv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%20Ba\AppData\Roaming\Microsoft\Templates\Blue%20grey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cover letter</Template>
  <TotalTime>0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Tiểu sử</vt:lpstr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Tiểu sử</dc:title>
  <dc:subject/>
  <dc:creator/>
  <cp:keywords/>
  <dc:description/>
  <cp:lastModifiedBy/>
  <cp:revision>1</cp:revision>
  <dcterms:created xsi:type="dcterms:W3CDTF">2020-05-11T02:44:00Z</dcterms:created>
  <dcterms:modified xsi:type="dcterms:W3CDTF">2020-05-11T07:50:00Z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